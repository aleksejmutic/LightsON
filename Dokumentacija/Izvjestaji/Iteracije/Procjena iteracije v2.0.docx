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E8406" w14:textId="14B1F467" w:rsidR="001A4C99" w:rsidRPr="001819F0" w:rsidRDefault="001A4C99">
      <w:pPr>
        <w:pStyle w:val="Titel"/>
        <w:jc w:val="right"/>
        <w:rPr>
          <w:rFonts w:cs="Arial"/>
          <w:lang w:val="sr-Latn-BA"/>
        </w:rPr>
      </w:pPr>
    </w:p>
    <w:p w14:paraId="6A0BC806" w14:textId="47018524" w:rsidR="00F43170" w:rsidRPr="001819F0" w:rsidRDefault="001C0492">
      <w:pPr>
        <w:pStyle w:val="Titel"/>
        <w:jc w:val="right"/>
        <w:rPr>
          <w:rFonts w:cs="Arial"/>
          <w:lang w:val="sr-Latn-BA"/>
        </w:rPr>
      </w:pPr>
      <w:r>
        <w:rPr>
          <w:rFonts w:cs="Arial"/>
          <w:lang w:val="sr-Latn-BA"/>
        </w:rPr>
        <w:t>LightsOn</w:t>
      </w:r>
    </w:p>
    <w:p w14:paraId="610572F5" w14:textId="4167E23E" w:rsidR="00F43170" w:rsidRPr="001819F0" w:rsidRDefault="001A4C99">
      <w:pPr>
        <w:pStyle w:val="Titel"/>
        <w:jc w:val="right"/>
        <w:rPr>
          <w:rFonts w:cs="Arial"/>
          <w:lang w:val="sr-Latn-BA"/>
        </w:rPr>
      </w:pPr>
      <w:r w:rsidRPr="001819F0">
        <w:rPr>
          <w:rFonts w:cs="Arial"/>
          <w:lang w:val="sr-Latn-BA"/>
        </w:rPr>
        <w:t>Procjena iteracij</w:t>
      </w:r>
      <w:r w:rsidR="007335AE">
        <w:rPr>
          <w:rFonts w:cs="Arial"/>
          <w:lang w:val="sr-Latn-BA"/>
        </w:rPr>
        <w:t>e</w:t>
      </w:r>
    </w:p>
    <w:p w14:paraId="2918069C" w14:textId="77777777" w:rsidR="00F43170" w:rsidRPr="001819F0" w:rsidRDefault="00F43170">
      <w:pPr>
        <w:pStyle w:val="Titel"/>
        <w:jc w:val="right"/>
        <w:rPr>
          <w:rFonts w:cs="Arial"/>
          <w:lang w:val="sr-Latn-BA"/>
        </w:rPr>
      </w:pPr>
    </w:p>
    <w:p w14:paraId="19C24DD7" w14:textId="77777777" w:rsidR="00F43170" w:rsidRPr="001819F0" w:rsidRDefault="001A4C99">
      <w:pPr>
        <w:pStyle w:val="Titel"/>
        <w:jc w:val="right"/>
        <w:rPr>
          <w:rFonts w:cs="Arial"/>
          <w:sz w:val="28"/>
          <w:lang w:val="sr-Latn-BA"/>
        </w:rPr>
      </w:pPr>
      <w:r w:rsidRPr="001819F0">
        <w:rPr>
          <w:rFonts w:cs="Arial"/>
          <w:sz w:val="28"/>
          <w:lang w:val="sr-Latn-BA"/>
        </w:rPr>
        <w:t>Verzija 1.0</w:t>
      </w:r>
    </w:p>
    <w:p w14:paraId="4E30E94D" w14:textId="77777777" w:rsidR="00F43170" w:rsidRPr="001819F0" w:rsidRDefault="00F43170">
      <w:pPr>
        <w:pStyle w:val="Titel"/>
        <w:rPr>
          <w:rFonts w:cs="Arial"/>
          <w:sz w:val="28"/>
          <w:lang w:val="sr-Latn-BA"/>
        </w:rPr>
      </w:pPr>
    </w:p>
    <w:p w14:paraId="457311A7" w14:textId="77777777" w:rsidR="00F43170" w:rsidRPr="001819F0" w:rsidRDefault="00F43170">
      <w:pPr>
        <w:rPr>
          <w:rFonts w:ascii="Arial" w:hAnsi="Arial" w:cs="Arial"/>
          <w:lang w:val="sr-Latn-BA"/>
        </w:rPr>
      </w:pPr>
    </w:p>
    <w:p w14:paraId="6A7915F9" w14:textId="77777777" w:rsidR="00F43170" w:rsidRPr="001819F0" w:rsidRDefault="003E0ABF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 xml:space="preserve"> </w:t>
      </w:r>
    </w:p>
    <w:p w14:paraId="424CD749" w14:textId="77777777" w:rsidR="00F43170" w:rsidRPr="001819F0" w:rsidRDefault="00F43170">
      <w:pPr>
        <w:rPr>
          <w:rFonts w:ascii="Arial" w:hAnsi="Arial" w:cs="Arial"/>
          <w:lang w:val="sr-Latn-BA"/>
        </w:rPr>
        <w:sectPr w:rsidR="00F43170" w:rsidRPr="001819F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8EBDF97" w14:textId="77777777" w:rsidR="00F43170" w:rsidRPr="001819F0" w:rsidRDefault="001A4C99">
      <w:pPr>
        <w:pStyle w:val="Titel"/>
        <w:rPr>
          <w:rFonts w:cs="Arial"/>
          <w:lang w:val="sr-Latn-BA"/>
        </w:rPr>
      </w:pPr>
      <w:r w:rsidRPr="001819F0">
        <w:rPr>
          <w:rFonts w:cs="Arial"/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3170" w:rsidRPr="001819F0" w14:paraId="25F4BB88" w14:textId="77777777">
        <w:tc>
          <w:tcPr>
            <w:tcW w:w="2304" w:type="dxa"/>
          </w:tcPr>
          <w:p w14:paraId="2BED760E" w14:textId="77777777"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4FD6B487" w14:textId="77777777"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14:paraId="7AD876C8" w14:textId="77777777"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14:paraId="5D51CB65" w14:textId="77777777" w:rsidR="00F43170" w:rsidRPr="001819F0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1819F0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F43170" w:rsidRPr="001819F0" w14:paraId="391571E9" w14:textId="77777777">
        <w:tc>
          <w:tcPr>
            <w:tcW w:w="2304" w:type="dxa"/>
          </w:tcPr>
          <w:p w14:paraId="38CB2214" w14:textId="019ADCC3" w:rsidR="00F43170" w:rsidRPr="001819F0" w:rsidRDefault="009B72CF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21.12.2024</w:t>
            </w:r>
          </w:p>
        </w:tc>
        <w:tc>
          <w:tcPr>
            <w:tcW w:w="1152" w:type="dxa"/>
          </w:tcPr>
          <w:p w14:paraId="63E732A7" w14:textId="77777777" w:rsidR="00F43170" w:rsidRPr="001819F0" w:rsidRDefault="001A4C9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1819F0">
              <w:rPr>
                <w:rFonts w:ascii="Arial" w:hAnsi="Arial" w:cs="Arial"/>
                <w:lang w:val="sr-Latn-BA"/>
              </w:rPr>
              <w:t>1.0</w:t>
            </w:r>
          </w:p>
        </w:tc>
        <w:tc>
          <w:tcPr>
            <w:tcW w:w="3744" w:type="dxa"/>
          </w:tcPr>
          <w:p w14:paraId="378F2542" w14:textId="663AEDBE" w:rsidR="00F43170" w:rsidRPr="001819F0" w:rsidRDefault="001A4C9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1819F0">
              <w:rPr>
                <w:rFonts w:ascii="Arial" w:hAnsi="Arial" w:cs="Arial"/>
                <w:lang w:val="sr-Latn-BA"/>
              </w:rPr>
              <w:t xml:space="preserve">Procjena </w:t>
            </w:r>
            <w:r w:rsidR="009B72CF">
              <w:rPr>
                <w:rFonts w:ascii="Arial" w:hAnsi="Arial" w:cs="Arial"/>
                <w:lang w:val="sr-Latn-BA"/>
              </w:rPr>
              <w:t>druge</w:t>
            </w:r>
            <w:r w:rsidR="007335AE">
              <w:rPr>
                <w:rFonts w:ascii="Arial" w:hAnsi="Arial" w:cs="Arial"/>
                <w:lang w:val="sr-Latn-BA"/>
              </w:rPr>
              <w:t xml:space="preserve"> iteracije</w:t>
            </w:r>
          </w:p>
        </w:tc>
        <w:tc>
          <w:tcPr>
            <w:tcW w:w="2304" w:type="dxa"/>
          </w:tcPr>
          <w:p w14:paraId="099520BC" w14:textId="7A841C8C" w:rsidR="00F43170" w:rsidRPr="007335AE" w:rsidRDefault="007335AE">
            <w:pPr>
              <w:pStyle w:val="Tabletext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Dušan Marilović</w:t>
            </w:r>
          </w:p>
        </w:tc>
      </w:tr>
    </w:tbl>
    <w:p w14:paraId="06BFD888" w14:textId="77777777" w:rsidR="00F43170" w:rsidRPr="001819F0" w:rsidRDefault="00F43170">
      <w:pPr>
        <w:rPr>
          <w:rFonts w:ascii="Arial" w:hAnsi="Arial" w:cs="Arial"/>
          <w:lang w:val="sr-Latn-BA"/>
        </w:rPr>
      </w:pPr>
    </w:p>
    <w:p w14:paraId="08E28791" w14:textId="77777777" w:rsidR="00F43170" w:rsidRPr="001819F0" w:rsidRDefault="003E0ABF" w:rsidP="007335AE">
      <w:pPr>
        <w:pStyle w:val="Titel"/>
        <w:ind w:firstLine="720"/>
        <w:rPr>
          <w:rFonts w:cs="Arial"/>
          <w:lang w:val="sr-Latn-BA"/>
        </w:rPr>
      </w:pPr>
      <w:r w:rsidRPr="001819F0">
        <w:rPr>
          <w:rFonts w:cs="Arial"/>
          <w:lang w:val="sr-Latn-BA"/>
        </w:rPr>
        <w:br w:type="page"/>
      </w:r>
      <w:r w:rsidR="009F2ECB" w:rsidRPr="001819F0">
        <w:rPr>
          <w:rFonts w:cs="Arial"/>
          <w:lang w:val="sr-Latn-BA"/>
        </w:rPr>
        <w:lastRenderedPageBreak/>
        <w:t>Sadržaj</w:t>
      </w:r>
    </w:p>
    <w:p w14:paraId="757774F4" w14:textId="77777777" w:rsidR="001819F0" w:rsidRPr="00783AB7" w:rsidRDefault="003E0ABF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lang w:val="sr-Latn-BA"/>
        </w:rPr>
        <w:fldChar w:fldCharType="begin"/>
      </w:r>
      <w:r w:rsidRPr="001819F0">
        <w:rPr>
          <w:rFonts w:ascii="Arial" w:hAnsi="Arial" w:cs="Arial"/>
          <w:lang w:val="sr-Latn-BA"/>
        </w:rPr>
        <w:instrText xml:space="preserve"> TOC \o "1-3" </w:instrText>
      </w:r>
      <w:r w:rsidRPr="001819F0">
        <w:rPr>
          <w:rFonts w:ascii="Arial" w:hAnsi="Arial" w:cs="Arial"/>
          <w:lang w:val="sr-Latn-BA"/>
        </w:rPr>
        <w:fldChar w:fldCharType="separate"/>
      </w:r>
      <w:r w:rsidR="001819F0" w:rsidRPr="001819F0">
        <w:rPr>
          <w:rFonts w:ascii="Arial" w:hAnsi="Arial" w:cs="Arial"/>
          <w:noProof/>
          <w:lang w:val="sr-Latn-BA"/>
        </w:rPr>
        <w:t>1.</w:t>
      </w:r>
      <w:r w:rsidR="001819F0"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="001819F0" w:rsidRPr="001819F0">
        <w:rPr>
          <w:rFonts w:ascii="Arial" w:hAnsi="Arial" w:cs="Arial"/>
          <w:noProof/>
          <w:lang w:val="sr-Latn-BA"/>
        </w:rPr>
        <w:t>Uvod</w:t>
      </w:r>
      <w:r w:rsidR="001819F0" w:rsidRPr="001819F0">
        <w:rPr>
          <w:rFonts w:ascii="Arial" w:hAnsi="Arial" w:cs="Arial"/>
          <w:noProof/>
        </w:rPr>
        <w:tab/>
      </w:r>
      <w:r w:rsidR="001819F0" w:rsidRPr="001819F0">
        <w:rPr>
          <w:rFonts w:ascii="Arial" w:hAnsi="Arial" w:cs="Arial"/>
          <w:noProof/>
        </w:rPr>
        <w:fldChar w:fldCharType="begin"/>
      </w:r>
      <w:r w:rsidR="001819F0" w:rsidRPr="001819F0">
        <w:rPr>
          <w:rFonts w:ascii="Arial" w:hAnsi="Arial" w:cs="Arial"/>
          <w:noProof/>
        </w:rPr>
        <w:instrText xml:space="preserve"> PAGEREF _Toc89420706 \h </w:instrText>
      </w:r>
      <w:r w:rsidR="001819F0" w:rsidRPr="001819F0">
        <w:rPr>
          <w:rFonts w:ascii="Arial" w:hAnsi="Arial" w:cs="Arial"/>
          <w:noProof/>
        </w:rPr>
      </w:r>
      <w:r w:rsidR="001819F0" w:rsidRPr="001819F0">
        <w:rPr>
          <w:rFonts w:ascii="Arial" w:hAnsi="Arial" w:cs="Arial"/>
          <w:noProof/>
        </w:rPr>
        <w:fldChar w:fldCharType="separate"/>
      </w:r>
      <w:r w:rsidR="001819F0" w:rsidRPr="001819F0">
        <w:rPr>
          <w:rFonts w:ascii="Arial" w:hAnsi="Arial" w:cs="Arial"/>
          <w:noProof/>
        </w:rPr>
        <w:t>4</w:t>
      </w:r>
      <w:r w:rsidR="001819F0" w:rsidRPr="001819F0">
        <w:rPr>
          <w:rFonts w:ascii="Arial" w:hAnsi="Arial" w:cs="Arial"/>
          <w:noProof/>
        </w:rPr>
        <w:fldChar w:fldCharType="end"/>
      </w:r>
    </w:p>
    <w:p w14:paraId="02CEA616" w14:textId="77777777" w:rsidR="001819F0" w:rsidRPr="00783AB7" w:rsidRDefault="001819F0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1.1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Svrha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_Toc89420707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4CC64DC4" w14:textId="77777777" w:rsidR="001819F0" w:rsidRPr="00783AB7" w:rsidRDefault="001819F0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1.2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Namjena dokumenta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_Toc89420708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6EA245C0" w14:textId="14086349" w:rsidR="001819F0" w:rsidRPr="00783AB7" w:rsidRDefault="001819F0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1.3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Pojmovi, skraćenice i akronimi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_Toc89420709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625AB6A8" w14:textId="77777777" w:rsidR="001819F0" w:rsidRPr="00783AB7" w:rsidRDefault="001819F0">
      <w:pPr>
        <w:pStyle w:val="Verzeichnis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1.4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Pregled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_Toc89420710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4D1E380D" w14:textId="77777777" w:rsidR="001819F0" w:rsidRPr="00783AB7" w:rsidRDefault="001819F0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2.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Ostvareni ciljevi iteracije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_Toc89420711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478306F9" w14:textId="5532AC4A" w:rsidR="001819F0" w:rsidRPr="00783AB7" w:rsidRDefault="001819F0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1819F0">
        <w:rPr>
          <w:rFonts w:ascii="Arial" w:hAnsi="Arial" w:cs="Arial"/>
          <w:noProof/>
          <w:lang w:val="sr-Latn-BA"/>
        </w:rPr>
        <w:t>3.</w:t>
      </w:r>
      <w:r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1819F0">
        <w:rPr>
          <w:rFonts w:ascii="Arial" w:hAnsi="Arial" w:cs="Arial"/>
          <w:noProof/>
          <w:lang w:val="sr-Latn-BA"/>
        </w:rPr>
        <w:t>Poštovanje plana</w:t>
      </w:r>
      <w:r w:rsidRPr="001819F0">
        <w:rPr>
          <w:rFonts w:ascii="Arial" w:hAnsi="Arial" w:cs="Arial"/>
          <w:noProof/>
        </w:rPr>
        <w:tab/>
      </w:r>
      <w:r w:rsidRPr="001819F0">
        <w:rPr>
          <w:rFonts w:ascii="Arial" w:hAnsi="Arial" w:cs="Arial"/>
          <w:noProof/>
        </w:rPr>
        <w:fldChar w:fldCharType="begin"/>
      </w:r>
      <w:r w:rsidRPr="001819F0">
        <w:rPr>
          <w:rFonts w:ascii="Arial" w:hAnsi="Arial" w:cs="Arial"/>
          <w:noProof/>
        </w:rPr>
        <w:instrText xml:space="preserve"> PAGEREF _Toc89420712 \h </w:instrText>
      </w:r>
      <w:r w:rsidRPr="001819F0">
        <w:rPr>
          <w:rFonts w:ascii="Arial" w:hAnsi="Arial" w:cs="Arial"/>
          <w:noProof/>
        </w:rPr>
      </w:r>
      <w:r w:rsidRPr="001819F0">
        <w:rPr>
          <w:rFonts w:ascii="Arial" w:hAnsi="Arial" w:cs="Arial"/>
          <w:noProof/>
        </w:rPr>
        <w:fldChar w:fldCharType="separate"/>
      </w:r>
      <w:r w:rsidRPr="001819F0">
        <w:rPr>
          <w:rFonts w:ascii="Arial" w:hAnsi="Arial" w:cs="Arial"/>
          <w:noProof/>
        </w:rPr>
        <w:t>4</w:t>
      </w:r>
      <w:r w:rsidRPr="001819F0">
        <w:rPr>
          <w:rFonts w:ascii="Arial" w:hAnsi="Arial" w:cs="Arial"/>
          <w:noProof/>
        </w:rPr>
        <w:fldChar w:fldCharType="end"/>
      </w:r>
    </w:p>
    <w:p w14:paraId="08AF5FDE" w14:textId="57C046D2" w:rsidR="001819F0" w:rsidRPr="00783AB7" w:rsidRDefault="00741C44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>
        <w:rPr>
          <w:rFonts w:ascii="Arial" w:hAnsi="Arial" w:cs="Arial"/>
          <w:noProof/>
          <w:lang w:val="sr-Latn-BA"/>
        </w:rPr>
        <w:t>4</w:t>
      </w:r>
      <w:r w:rsidR="001819F0" w:rsidRPr="001819F0">
        <w:rPr>
          <w:rFonts w:ascii="Arial" w:hAnsi="Arial" w:cs="Arial"/>
          <w:noProof/>
          <w:lang w:val="sr-Latn-BA"/>
        </w:rPr>
        <w:t>.</w:t>
      </w:r>
      <w:r w:rsidR="001819F0"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="001819F0" w:rsidRPr="001819F0">
        <w:rPr>
          <w:rFonts w:ascii="Arial" w:hAnsi="Arial" w:cs="Arial"/>
          <w:noProof/>
          <w:lang w:val="sr-Latn-BA"/>
        </w:rPr>
        <w:t>Držanje pravila</w:t>
      </w:r>
      <w:r w:rsidR="001819F0" w:rsidRPr="001819F0">
        <w:rPr>
          <w:rFonts w:ascii="Arial" w:hAnsi="Arial" w:cs="Arial"/>
          <w:noProof/>
        </w:rPr>
        <w:tab/>
      </w:r>
      <w:r w:rsidR="001819F0" w:rsidRPr="001819F0">
        <w:rPr>
          <w:rFonts w:ascii="Arial" w:hAnsi="Arial" w:cs="Arial"/>
          <w:noProof/>
        </w:rPr>
        <w:fldChar w:fldCharType="begin"/>
      </w:r>
      <w:r w:rsidR="001819F0" w:rsidRPr="001819F0">
        <w:rPr>
          <w:rFonts w:ascii="Arial" w:hAnsi="Arial" w:cs="Arial"/>
          <w:noProof/>
        </w:rPr>
        <w:instrText xml:space="preserve"> PAGEREF _Toc89420714 \h </w:instrText>
      </w:r>
      <w:r w:rsidR="001819F0" w:rsidRPr="001819F0">
        <w:rPr>
          <w:rFonts w:ascii="Arial" w:hAnsi="Arial" w:cs="Arial"/>
          <w:noProof/>
        </w:rPr>
      </w:r>
      <w:r w:rsidR="001819F0" w:rsidRPr="001819F0">
        <w:rPr>
          <w:rFonts w:ascii="Arial" w:hAnsi="Arial" w:cs="Arial"/>
          <w:noProof/>
        </w:rPr>
        <w:fldChar w:fldCharType="separate"/>
      </w:r>
      <w:r w:rsidR="001819F0" w:rsidRPr="001819F0">
        <w:rPr>
          <w:rFonts w:ascii="Arial" w:hAnsi="Arial" w:cs="Arial"/>
          <w:noProof/>
        </w:rPr>
        <w:t>4</w:t>
      </w:r>
      <w:r w:rsidR="001819F0" w:rsidRPr="001819F0">
        <w:rPr>
          <w:rFonts w:ascii="Arial" w:hAnsi="Arial" w:cs="Arial"/>
          <w:noProof/>
        </w:rPr>
        <w:fldChar w:fldCharType="end"/>
      </w:r>
    </w:p>
    <w:p w14:paraId="4AFD8038" w14:textId="055F21A8" w:rsidR="001819F0" w:rsidRPr="00783AB7" w:rsidRDefault="00741C44">
      <w:pPr>
        <w:pStyle w:val="Verzeichnis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>
        <w:rPr>
          <w:rFonts w:ascii="Arial" w:hAnsi="Arial" w:cs="Arial"/>
          <w:noProof/>
          <w:lang w:val="sr-Latn-BA"/>
        </w:rPr>
        <w:t>5</w:t>
      </w:r>
      <w:r w:rsidR="001819F0" w:rsidRPr="001819F0">
        <w:rPr>
          <w:rFonts w:ascii="Arial" w:hAnsi="Arial" w:cs="Arial"/>
          <w:noProof/>
          <w:lang w:val="sr-Latn-BA"/>
        </w:rPr>
        <w:t>.</w:t>
      </w:r>
      <w:r w:rsidR="001819F0" w:rsidRPr="00783AB7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="001819F0" w:rsidRPr="001819F0">
        <w:rPr>
          <w:rFonts w:ascii="Arial" w:hAnsi="Arial" w:cs="Arial"/>
          <w:noProof/>
          <w:lang w:val="sr-Latn-BA"/>
        </w:rPr>
        <w:t>Potrebna prerada</w:t>
      </w:r>
      <w:r w:rsidR="001819F0" w:rsidRPr="001819F0">
        <w:rPr>
          <w:rFonts w:ascii="Arial" w:hAnsi="Arial" w:cs="Arial"/>
          <w:noProof/>
        </w:rPr>
        <w:tab/>
      </w:r>
      <w:r w:rsidR="001C0492">
        <w:rPr>
          <w:rFonts w:ascii="Arial" w:hAnsi="Arial" w:cs="Arial"/>
          <w:noProof/>
        </w:rPr>
        <w:t>4</w:t>
      </w:r>
    </w:p>
    <w:p w14:paraId="7A2CC380" w14:textId="77777777" w:rsidR="00F43170" w:rsidRPr="001819F0" w:rsidRDefault="003E0ABF">
      <w:pPr>
        <w:pStyle w:val="Titel"/>
        <w:rPr>
          <w:rFonts w:cs="Arial"/>
          <w:lang w:val="sr-Latn-BA"/>
        </w:rPr>
      </w:pPr>
      <w:r w:rsidRPr="001819F0">
        <w:rPr>
          <w:rFonts w:cs="Arial"/>
          <w:lang w:val="sr-Latn-BA"/>
        </w:rPr>
        <w:fldChar w:fldCharType="end"/>
      </w:r>
      <w:r w:rsidRPr="001819F0">
        <w:rPr>
          <w:rFonts w:cs="Arial"/>
          <w:lang w:val="sr-Latn-BA"/>
        </w:rPr>
        <w:br w:type="page"/>
      </w:r>
      <w:r w:rsidR="001A4C99" w:rsidRPr="001819F0">
        <w:rPr>
          <w:rFonts w:cs="Arial"/>
          <w:lang w:val="sr-Latn-BA"/>
        </w:rPr>
        <w:lastRenderedPageBreak/>
        <w:t>Procjena iteracije</w:t>
      </w:r>
    </w:p>
    <w:p w14:paraId="2254F991" w14:textId="77777777" w:rsidR="00F43170" w:rsidRPr="001819F0" w:rsidRDefault="001A4C99">
      <w:pPr>
        <w:pStyle w:val="berschrift1"/>
        <w:rPr>
          <w:rFonts w:cs="Arial"/>
          <w:lang w:val="sr-Latn-BA"/>
        </w:rPr>
      </w:pPr>
      <w:bookmarkStart w:id="0" w:name="_Toc89420706"/>
      <w:r w:rsidRPr="001819F0">
        <w:rPr>
          <w:rFonts w:cs="Arial"/>
          <w:lang w:val="sr-Latn-BA"/>
        </w:rPr>
        <w:t>Uvod</w:t>
      </w:r>
      <w:bookmarkEnd w:id="0"/>
    </w:p>
    <w:p w14:paraId="30F6F117" w14:textId="15EE4392" w:rsidR="00F43170" w:rsidRPr="001819F0" w:rsidRDefault="001A4C99" w:rsidP="007335AE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 xml:space="preserve">Procjena iteracije ima za cilj ocjenu rezultata iteracije. Prikazuje se posao koji se uradio u </w:t>
      </w:r>
      <w:r w:rsidR="009B72CF">
        <w:rPr>
          <w:rFonts w:ascii="Arial" w:hAnsi="Arial" w:cs="Arial"/>
          <w:lang w:val="sr-Latn-BA"/>
        </w:rPr>
        <w:t>drugoj</w:t>
      </w:r>
      <w:r w:rsidRPr="001819F0">
        <w:rPr>
          <w:rFonts w:ascii="Arial" w:hAnsi="Arial" w:cs="Arial"/>
          <w:lang w:val="sr-Latn-BA"/>
        </w:rPr>
        <w:t xml:space="preserve"> iteraciji i planirani posao za iduću iteraciju.</w:t>
      </w:r>
    </w:p>
    <w:p w14:paraId="0C8BC8CA" w14:textId="77777777" w:rsidR="00F43170" w:rsidRPr="001819F0" w:rsidRDefault="001A4C99">
      <w:pPr>
        <w:pStyle w:val="berschrift2"/>
        <w:rPr>
          <w:rFonts w:cs="Arial"/>
          <w:lang w:val="sr-Latn-BA"/>
        </w:rPr>
      </w:pPr>
      <w:bookmarkStart w:id="1" w:name="_Toc89420707"/>
      <w:r w:rsidRPr="001819F0">
        <w:rPr>
          <w:rFonts w:cs="Arial"/>
          <w:lang w:val="sr-Latn-BA"/>
        </w:rPr>
        <w:t>Svrha</w:t>
      </w:r>
      <w:bookmarkEnd w:id="1"/>
    </w:p>
    <w:p w14:paraId="69A2A128" w14:textId="677A2256" w:rsidR="00F43170" w:rsidRPr="001819F0" w:rsidRDefault="001A4C99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Svrha dokumenta je da pruži uvid u posao koji je odra</w:t>
      </w:r>
      <w:r w:rsidR="007335AE">
        <w:rPr>
          <w:rFonts w:ascii="Arial" w:hAnsi="Arial" w:cs="Arial"/>
          <w:lang w:val="sr-Latn-BA"/>
        </w:rPr>
        <w:t>dj</w:t>
      </w:r>
      <w:r w:rsidRPr="001819F0">
        <w:rPr>
          <w:rFonts w:ascii="Arial" w:hAnsi="Arial" w:cs="Arial"/>
          <w:lang w:val="sr-Latn-BA"/>
        </w:rPr>
        <w:t>en u trenutnoj iteraciji.</w:t>
      </w:r>
    </w:p>
    <w:p w14:paraId="1F0D6914" w14:textId="77777777" w:rsidR="00F43170" w:rsidRPr="001819F0" w:rsidRDefault="001A4C99">
      <w:pPr>
        <w:pStyle w:val="berschrift2"/>
        <w:rPr>
          <w:rFonts w:cs="Arial"/>
          <w:lang w:val="sr-Latn-BA"/>
        </w:rPr>
      </w:pPr>
      <w:bookmarkStart w:id="2" w:name="_Toc89420708"/>
      <w:r w:rsidRPr="001819F0">
        <w:rPr>
          <w:rFonts w:cs="Arial"/>
          <w:lang w:val="sr-Latn-BA"/>
        </w:rPr>
        <w:t>Namjena dokumenta</w:t>
      </w:r>
      <w:bookmarkEnd w:id="2"/>
    </w:p>
    <w:p w14:paraId="6084ED2B" w14:textId="0D73B527" w:rsidR="00F43170" w:rsidRPr="001819F0" w:rsidRDefault="001A4C99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Dokument Procjena iteracije odnosi se na procjenu prve iteracije razvoja</w:t>
      </w:r>
      <w:r w:rsidR="007335AE">
        <w:rPr>
          <w:rFonts w:ascii="Arial" w:hAnsi="Arial" w:cs="Arial"/>
          <w:lang w:val="sr-Latn-BA"/>
        </w:rPr>
        <w:t xml:space="preserve"> </w:t>
      </w:r>
      <w:r w:rsidR="007335AE">
        <w:rPr>
          <w:rFonts w:ascii="Arial" w:hAnsi="Arial" w:cs="Arial"/>
          <w:i/>
          <w:iCs/>
          <w:lang w:val="sr-Latn-BA"/>
        </w:rPr>
        <w:t xml:space="preserve">LightsOn </w:t>
      </w:r>
      <w:r w:rsidR="007335AE">
        <w:rPr>
          <w:rFonts w:ascii="Arial" w:hAnsi="Arial" w:cs="Arial"/>
          <w:lang w:val="sr-Latn-BA"/>
        </w:rPr>
        <w:t>softvera</w:t>
      </w:r>
      <w:r w:rsidRPr="001819F0">
        <w:rPr>
          <w:rFonts w:ascii="Arial" w:hAnsi="Arial" w:cs="Arial"/>
          <w:lang w:val="sr-Latn-BA"/>
        </w:rPr>
        <w:t>.</w:t>
      </w:r>
    </w:p>
    <w:p w14:paraId="668B80B5" w14:textId="77777777" w:rsidR="00F43170" w:rsidRPr="001819F0" w:rsidRDefault="001A4C99">
      <w:pPr>
        <w:pStyle w:val="berschrift2"/>
        <w:rPr>
          <w:rFonts w:cs="Arial"/>
          <w:lang w:val="sr-Latn-BA"/>
        </w:rPr>
      </w:pPr>
      <w:bookmarkStart w:id="3" w:name="_Toc89420709"/>
      <w:r w:rsidRPr="001819F0">
        <w:rPr>
          <w:rFonts w:cs="Arial"/>
          <w:lang w:val="sr-Latn-BA"/>
        </w:rPr>
        <w:t>Pojmovi, skraćenice i akronimi</w:t>
      </w:r>
      <w:bookmarkEnd w:id="3"/>
    </w:p>
    <w:p w14:paraId="10D583C9" w14:textId="77777777" w:rsidR="00F43170" w:rsidRPr="001819F0" w:rsidRDefault="001A4C99" w:rsidP="00456F7F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Svi korišteni, nepoznati pojmovi, akronimi i skraćenice su opisani u dokumentu Rječnik.</w:t>
      </w:r>
    </w:p>
    <w:p w14:paraId="6A2D7C4D" w14:textId="77777777" w:rsidR="00F43170" w:rsidRPr="001819F0" w:rsidRDefault="00F13BF1">
      <w:pPr>
        <w:pStyle w:val="berschrift2"/>
        <w:rPr>
          <w:rFonts w:cs="Arial"/>
          <w:lang w:val="sr-Latn-BA"/>
        </w:rPr>
      </w:pPr>
      <w:bookmarkStart w:id="4" w:name="_Toc89420710"/>
      <w:r w:rsidRPr="001819F0">
        <w:rPr>
          <w:rFonts w:cs="Arial"/>
          <w:lang w:val="sr-Latn-BA"/>
        </w:rPr>
        <w:t>Pregled</w:t>
      </w:r>
      <w:bookmarkEnd w:id="4"/>
    </w:p>
    <w:p w14:paraId="6E067E58" w14:textId="77777777" w:rsidR="00F43170" w:rsidRPr="001819F0" w:rsidRDefault="00F13BF1" w:rsidP="007335AE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U nastavku Dokumenta Procjena iteracije biće riječi o ostvarenim ciljevima iteracije, pridržavanju plana iteracije od strane projektnog tima, rezultatima u odnosu na kriterijume ocjenjivanja.</w:t>
      </w:r>
    </w:p>
    <w:p w14:paraId="0A29F726" w14:textId="77777777" w:rsidR="00F43170" w:rsidRPr="001819F0" w:rsidRDefault="00D9782E">
      <w:pPr>
        <w:pStyle w:val="berschrift1"/>
        <w:rPr>
          <w:rFonts w:cs="Arial"/>
          <w:b w:val="0"/>
          <w:lang w:val="sr-Latn-BA"/>
        </w:rPr>
      </w:pPr>
      <w:bookmarkStart w:id="5" w:name="_Toc89420711"/>
      <w:r w:rsidRPr="001819F0">
        <w:rPr>
          <w:rFonts w:cs="Arial"/>
          <w:lang w:val="sr-Latn-BA"/>
        </w:rPr>
        <w:t>Ostvareni ciljevi iteracije</w:t>
      </w:r>
      <w:bookmarkEnd w:id="5"/>
    </w:p>
    <w:p w14:paraId="2C8D0789" w14:textId="77777777" w:rsidR="00741C44" w:rsidRDefault="00D9782E" w:rsidP="00741C44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U ovoj iteraciji postignuti su sledeći ciljevi:</w:t>
      </w:r>
    </w:p>
    <w:p w14:paraId="5C8478BA" w14:textId="77777777" w:rsidR="00741C44" w:rsidRDefault="00D9782E" w:rsidP="00741C44">
      <w:pPr>
        <w:pStyle w:val="InfoBlue"/>
        <w:numPr>
          <w:ilvl w:val="0"/>
          <w:numId w:val="30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Generisanje dokumentacije vezane za Analizu problema:</w:t>
      </w:r>
    </w:p>
    <w:p w14:paraId="4E4F88C0" w14:textId="415546D4" w:rsidR="009B72CF" w:rsidRDefault="009B72CF" w:rsidP="009B72CF">
      <w:pPr>
        <w:pStyle w:val="InfoBlue"/>
        <w:numPr>
          <w:ilvl w:val="1"/>
          <w:numId w:val="30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BA"/>
        </w:rPr>
        <w:t>Use</w:t>
      </w:r>
      <w:r>
        <w:rPr>
          <w:rFonts w:ascii="Arial" w:hAnsi="Arial" w:cs="Arial"/>
          <w:lang w:val="sr-Latn-RS"/>
        </w:rPr>
        <w:t>-case</w:t>
      </w:r>
    </w:p>
    <w:p w14:paraId="1381CA5B" w14:textId="6F9BA272" w:rsidR="009B72CF" w:rsidRDefault="009B72CF" w:rsidP="009B72CF">
      <w:pPr>
        <w:pStyle w:val="Textkrper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Samim tim je i završeno sve što je bilo planirano za prvu iteraciju</w:t>
      </w:r>
    </w:p>
    <w:p w14:paraId="4F16B383" w14:textId="3037E862" w:rsidR="009B72CF" w:rsidRDefault="009B72CF" w:rsidP="009B72CF">
      <w:pPr>
        <w:pStyle w:val="Textkrper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Dokumenti koji su dalje gotovi su:</w:t>
      </w:r>
    </w:p>
    <w:p w14:paraId="4231E9C9" w14:textId="4553A3B3" w:rsidR="009B72CF" w:rsidRDefault="009B72CF" w:rsidP="009B72CF">
      <w:pPr>
        <w:pStyle w:val="InfoBlue"/>
        <w:numPr>
          <w:ilvl w:val="0"/>
          <w:numId w:val="30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 xml:space="preserve">Generisanje dokumentacije vezane za </w:t>
      </w:r>
      <w:r>
        <w:rPr>
          <w:rFonts w:ascii="Arial" w:hAnsi="Arial" w:cs="Arial"/>
          <w:lang w:val="sr-Latn-BA"/>
        </w:rPr>
        <w:t>Projektnu dokumentaciju</w:t>
      </w:r>
      <w:r w:rsidRPr="001819F0">
        <w:rPr>
          <w:rFonts w:ascii="Arial" w:hAnsi="Arial" w:cs="Arial"/>
          <w:lang w:val="sr-Latn-BA"/>
        </w:rPr>
        <w:t>:</w:t>
      </w:r>
    </w:p>
    <w:p w14:paraId="251F0479" w14:textId="59DF98FC" w:rsidR="009B72CF" w:rsidRPr="009B72CF" w:rsidRDefault="009B72CF" w:rsidP="009B72CF">
      <w:pPr>
        <w:pStyle w:val="Textkrper"/>
        <w:numPr>
          <w:ilvl w:val="1"/>
          <w:numId w:val="30"/>
        </w:numPr>
        <w:rPr>
          <w:rFonts w:ascii="Arial" w:hAnsi="Arial" w:cs="Arial"/>
          <w:lang w:val="sr-Latn-BA"/>
        </w:rPr>
      </w:pPr>
      <w:r w:rsidRPr="009B72CF">
        <w:rPr>
          <w:rFonts w:ascii="Arial" w:hAnsi="Arial" w:cs="Arial"/>
          <w:lang w:val="sr-Latn-BA"/>
        </w:rPr>
        <w:t>Napomene o izdanju</w:t>
      </w:r>
    </w:p>
    <w:p w14:paraId="16AD7301" w14:textId="71692FB5" w:rsidR="009B72CF" w:rsidRPr="009B72CF" w:rsidRDefault="009B72CF" w:rsidP="009B72CF">
      <w:pPr>
        <w:pStyle w:val="Textkrper"/>
        <w:numPr>
          <w:ilvl w:val="1"/>
          <w:numId w:val="30"/>
        </w:numPr>
        <w:rPr>
          <w:rFonts w:ascii="Arial" w:hAnsi="Arial" w:cs="Arial"/>
          <w:lang w:val="sr-Latn-BA"/>
        </w:rPr>
      </w:pPr>
      <w:r w:rsidRPr="009B72CF">
        <w:rPr>
          <w:rFonts w:ascii="Arial" w:hAnsi="Arial" w:cs="Arial"/>
          <w:lang w:val="sr-Latn-BA"/>
        </w:rPr>
        <w:t>Plan distribucije</w:t>
      </w:r>
    </w:p>
    <w:p w14:paraId="66958F94" w14:textId="6F86AD20" w:rsidR="009B72CF" w:rsidRDefault="009B72CF" w:rsidP="009B72CF">
      <w:pPr>
        <w:pStyle w:val="InfoBlue"/>
        <w:numPr>
          <w:ilvl w:val="0"/>
          <w:numId w:val="30"/>
        </w:numPr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Generisanje dokumentacije vezane za</w:t>
      </w:r>
      <w:r>
        <w:rPr>
          <w:rFonts w:ascii="Arial" w:hAnsi="Arial" w:cs="Arial"/>
          <w:lang w:val="sr-Latn-BA"/>
        </w:rPr>
        <w:t xml:space="preserve"> prikupljanje zahtjeva</w:t>
      </w:r>
      <w:r w:rsidRPr="001819F0">
        <w:rPr>
          <w:rFonts w:ascii="Arial" w:hAnsi="Arial" w:cs="Arial"/>
          <w:lang w:val="sr-Latn-BA"/>
        </w:rPr>
        <w:t>:</w:t>
      </w:r>
    </w:p>
    <w:p w14:paraId="1455EC8A" w14:textId="35CC9382" w:rsidR="009B72CF" w:rsidRDefault="009B72CF" w:rsidP="009B72CF">
      <w:pPr>
        <w:pStyle w:val="Textkrper"/>
        <w:numPr>
          <w:ilvl w:val="1"/>
          <w:numId w:val="30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Smjernice za modelovanje</w:t>
      </w:r>
    </w:p>
    <w:p w14:paraId="327F0D49" w14:textId="33090863" w:rsidR="009B72CF" w:rsidRDefault="009B72CF" w:rsidP="009B72CF">
      <w:pPr>
        <w:pStyle w:val="Textkrper"/>
        <w:numPr>
          <w:ilvl w:val="1"/>
          <w:numId w:val="30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Smjernice za programiranje</w:t>
      </w:r>
    </w:p>
    <w:p w14:paraId="45E8A35C" w14:textId="2BEB6BA4" w:rsidR="009B72CF" w:rsidRDefault="009B72CF" w:rsidP="009B72CF">
      <w:pPr>
        <w:pStyle w:val="Textkrper"/>
        <w:numPr>
          <w:ilvl w:val="1"/>
          <w:numId w:val="30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Smjernice za dizajn</w:t>
      </w:r>
    </w:p>
    <w:p w14:paraId="254C0FF3" w14:textId="56333986" w:rsidR="009B72CF" w:rsidRDefault="009B72CF" w:rsidP="009B72CF">
      <w:pPr>
        <w:pStyle w:val="Textkrper"/>
        <w:numPr>
          <w:ilvl w:val="1"/>
          <w:numId w:val="30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Zahtjevi zainteresovanih strana</w:t>
      </w:r>
    </w:p>
    <w:p w14:paraId="615BA41B" w14:textId="6A8659D9" w:rsidR="009B72CF" w:rsidRPr="009B72CF" w:rsidRDefault="009B72CF" w:rsidP="009B72CF">
      <w:pPr>
        <w:pStyle w:val="Textkrper"/>
        <w:numPr>
          <w:ilvl w:val="1"/>
          <w:numId w:val="30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Rječnik</w:t>
      </w:r>
    </w:p>
    <w:p w14:paraId="5764DEBA" w14:textId="77777777" w:rsidR="00F43170" w:rsidRPr="001819F0" w:rsidRDefault="00D9782E" w:rsidP="009B72CF">
      <w:pPr>
        <w:pStyle w:val="berschrift1"/>
        <w:numPr>
          <w:ilvl w:val="0"/>
          <w:numId w:val="0"/>
        </w:numPr>
        <w:ind w:left="720"/>
        <w:rPr>
          <w:rFonts w:cs="Arial"/>
          <w:b w:val="0"/>
          <w:lang w:val="sr-Latn-BA"/>
        </w:rPr>
      </w:pPr>
      <w:bookmarkStart w:id="6" w:name="_Toc89420712"/>
      <w:r w:rsidRPr="001819F0">
        <w:rPr>
          <w:rFonts w:cs="Arial"/>
          <w:lang w:val="sr-Latn-BA"/>
        </w:rPr>
        <w:t>Poštovanje plana</w:t>
      </w:r>
      <w:bookmarkEnd w:id="6"/>
    </w:p>
    <w:p w14:paraId="53C16806" w14:textId="21649A6B" w:rsidR="00F43170" w:rsidRPr="001819F0" w:rsidRDefault="00D9782E" w:rsidP="00741C44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 xml:space="preserve">Razvojni tim aplikacije </w:t>
      </w:r>
      <w:r w:rsidR="009B72CF">
        <w:rPr>
          <w:rFonts w:ascii="Arial" w:hAnsi="Arial" w:cs="Arial"/>
          <w:lang w:val="sr-Latn-BA"/>
        </w:rPr>
        <w:t>nije ispoštovao plan rada za ovu iteraciju</w:t>
      </w:r>
      <w:r w:rsidRPr="001819F0">
        <w:rPr>
          <w:rFonts w:ascii="Arial" w:hAnsi="Arial" w:cs="Arial"/>
          <w:lang w:val="sr-Latn-BA"/>
        </w:rPr>
        <w:t xml:space="preserve">. </w:t>
      </w:r>
      <w:r w:rsidR="008663EF" w:rsidRPr="001819F0">
        <w:rPr>
          <w:rFonts w:ascii="Arial" w:hAnsi="Arial" w:cs="Arial"/>
          <w:lang w:val="sr-Latn-BA"/>
        </w:rPr>
        <w:t xml:space="preserve">Rok za izradu </w:t>
      </w:r>
      <w:r w:rsidR="009B72CF">
        <w:rPr>
          <w:rFonts w:ascii="Arial" w:hAnsi="Arial" w:cs="Arial"/>
          <w:lang w:val="sr-Latn-BA"/>
        </w:rPr>
        <w:t>sledećih</w:t>
      </w:r>
      <w:r w:rsidR="008663EF" w:rsidRPr="001819F0">
        <w:rPr>
          <w:rFonts w:ascii="Arial" w:hAnsi="Arial" w:cs="Arial"/>
          <w:lang w:val="sr-Latn-BA"/>
        </w:rPr>
        <w:t xml:space="preserve"> dokumen</w:t>
      </w:r>
      <w:r w:rsidR="009B72CF">
        <w:rPr>
          <w:rFonts w:ascii="Arial" w:hAnsi="Arial" w:cs="Arial"/>
          <w:lang w:val="sr-Latn-BA"/>
        </w:rPr>
        <w:t>a</w:t>
      </w:r>
      <w:r w:rsidR="008663EF" w:rsidRPr="001819F0">
        <w:rPr>
          <w:rFonts w:ascii="Arial" w:hAnsi="Arial" w:cs="Arial"/>
          <w:lang w:val="sr-Latn-BA"/>
        </w:rPr>
        <w:t>ta prolongiran je za sledeću iteraciju:</w:t>
      </w:r>
    </w:p>
    <w:p w14:paraId="22118CBE" w14:textId="3DAB19C7" w:rsidR="008663EF" w:rsidRDefault="009B72CF" w:rsidP="00741C44">
      <w:pPr>
        <w:pStyle w:val="Textkrper"/>
        <w:numPr>
          <w:ilvl w:val="0"/>
          <w:numId w:val="28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Model zahtjeva</w:t>
      </w:r>
    </w:p>
    <w:p w14:paraId="34A672D9" w14:textId="2B6CB270" w:rsidR="009B72CF" w:rsidRDefault="009B72CF" w:rsidP="00741C44">
      <w:pPr>
        <w:pStyle w:val="Textkrper"/>
        <w:numPr>
          <w:ilvl w:val="0"/>
          <w:numId w:val="28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Model slučajeva korištenja</w:t>
      </w:r>
    </w:p>
    <w:p w14:paraId="7F681795" w14:textId="396EDB4A" w:rsidR="009B72CF" w:rsidRPr="00741C44" w:rsidRDefault="009B72CF" w:rsidP="00741C44">
      <w:pPr>
        <w:pStyle w:val="Textkrper"/>
        <w:numPr>
          <w:ilvl w:val="0"/>
          <w:numId w:val="28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Struktura XML fajla</w:t>
      </w:r>
    </w:p>
    <w:p w14:paraId="71C07373" w14:textId="77777777" w:rsidR="00F43170" w:rsidRPr="001819F0" w:rsidRDefault="008663EF">
      <w:pPr>
        <w:pStyle w:val="berschrift1"/>
        <w:rPr>
          <w:rFonts w:cs="Arial"/>
          <w:b w:val="0"/>
          <w:lang w:val="sr-Latn-BA"/>
        </w:rPr>
      </w:pPr>
      <w:bookmarkStart w:id="7" w:name="_Toc89420714"/>
      <w:r w:rsidRPr="001819F0">
        <w:rPr>
          <w:rFonts w:cs="Arial"/>
          <w:lang w:val="sr-Latn-BA"/>
        </w:rPr>
        <w:lastRenderedPageBreak/>
        <w:t>Držanje pravila</w:t>
      </w:r>
      <w:bookmarkEnd w:id="7"/>
    </w:p>
    <w:p w14:paraId="7F19FB42" w14:textId="77777777" w:rsidR="00F43170" w:rsidRPr="001819F0" w:rsidRDefault="008663EF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>Izrada dokumenta vršena je pomoću RUP šablona kao što je planirano.</w:t>
      </w:r>
    </w:p>
    <w:p w14:paraId="22C9162E" w14:textId="77777777" w:rsidR="00F43170" w:rsidRPr="001819F0" w:rsidRDefault="008663EF">
      <w:pPr>
        <w:pStyle w:val="berschrift1"/>
        <w:rPr>
          <w:rFonts w:cs="Arial"/>
          <w:b w:val="0"/>
          <w:lang w:val="sr-Latn-BA"/>
        </w:rPr>
      </w:pPr>
      <w:bookmarkStart w:id="8" w:name="_Toc89420715"/>
      <w:r w:rsidRPr="001819F0">
        <w:rPr>
          <w:rFonts w:cs="Arial"/>
          <w:lang w:val="sr-Latn-BA"/>
        </w:rPr>
        <w:t>Potrebna prerada</w:t>
      </w:r>
      <w:bookmarkEnd w:id="8"/>
    </w:p>
    <w:p w14:paraId="1764984A" w14:textId="2185DE37" w:rsidR="00F43170" w:rsidRPr="001819F0" w:rsidRDefault="008663EF" w:rsidP="001A4C99">
      <w:pPr>
        <w:pStyle w:val="InfoBlue"/>
        <w:rPr>
          <w:rFonts w:ascii="Arial" w:hAnsi="Arial" w:cs="Arial"/>
          <w:lang w:val="sr-Latn-BA"/>
        </w:rPr>
      </w:pPr>
      <w:r w:rsidRPr="001819F0">
        <w:rPr>
          <w:rFonts w:ascii="Arial" w:hAnsi="Arial" w:cs="Arial"/>
          <w:lang w:val="sr-Latn-BA"/>
        </w:rPr>
        <w:t xml:space="preserve">Izostavljeni dokumenti će biti urađeni na prelazu između dvije iteracije. </w:t>
      </w:r>
      <w:r w:rsidR="00741C44">
        <w:rPr>
          <w:rFonts w:ascii="Arial" w:hAnsi="Arial" w:cs="Arial"/>
          <w:lang w:val="sr-Latn-BA"/>
        </w:rPr>
        <w:t>Potrebno je dodati logo aplikacije na sve do sada predate dokumente.</w:t>
      </w:r>
    </w:p>
    <w:p w14:paraId="0932FD7E" w14:textId="77777777" w:rsidR="001A4C99" w:rsidRPr="001819F0" w:rsidRDefault="001A4C99" w:rsidP="001A4C99">
      <w:pPr>
        <w:pStyle w:val="InfoBlue"/>
        <w:rPr>
          <w:rFonts w:ascii="Arial" w:hAnsi="Arial" w:cs="Arial"/>
          <w:lang w:val="sr-Latn-BA"/>
        </w:rPr>
      </w:pPr>
    </w:p>
    <w:sectPr w:rsidR="001A4C99" w:rsidRPr="001819F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BACF1" w14:textId="77777777" w:rsidR="00E5223D" w:rsidRDefault="00E5223D">
      <w:pPr>
        <w:spacing w:line="240" w:lineRule="auto"/>
      </w:pPr>
      <w:r>
        <w:separator/>
      </w:r>
    </w:p>
  </w:endnote>
  <w:endnote w:type="continuationSeparator" w:id="0">
    <w:p w14:paraId="4E7F67AF" w14:textId="77777777" w:rsidR="00E5223D" w:rsidRDefault="00E522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35326" w14:textId="77777777" w:rsidR="00F43170" w:rsidRDefault="003E0AB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A698790" w14:textId="77777777" w:rsidR="00F43170" w:rsidRDefault="00F4317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3170" w:rsidRPr="001819F0" w14:paraId="21970E8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AA85D7" w14:textId="77777777" w:rsidR="00F43170" w:rsidRPr="001819F0" w:rsidRDefault="008663EF">
          <w:pPr>
            <w:ind w:right="360"/>
            <w:rPr>
              <w:rFonts w:ascii="Arial" w:hAnsi="Arial" w:cs="Arial"/>
            </w:rPr>
          </w:pPr>
          <w:proofErr w:type="spellStart"/>
          <w:r w:rsidRPr="001819F0">
            <w:rPr>
              <w:rFonts w:ascii="Arial" w:hAnsi="Arial" w:cs="Arial"/>
            </w:rP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DD4A85" w14:textId="1421E96F" w:rsidR="00F43170" w:rsidRPr="001819F0" w:rsidRDefault="003E0ABF" w:rsidP="008663EF">
          <w:pPr>
            <w:jc w:val="center"/>
            <w:rPr>
              <w:rFonts w:ascii="Arial" w:hAnsi="Arial" w:cs="Arial"/>
            </w:rPr>
          </w:pPr>
          <w:r w:rsidRPr="001819F0">
            <w:rPr>
              <w:rFonts w:ascii="Arial" w:hAnsi="Arial" w:cs="Arial"/>
            </w:rPr>
            <w:sym w:font="Symbol" w:char="F0D3"/>
          </w:r>
          <w:r w:rsidR="008663EF" w:rsidRPr="001819F0">
            <w:rPr>
              <w:rFonts w:ascii="Arial" w:hAnsi="Arial" w:cs="Arial"/>
            </w:rPr>
            <w:t>Grupa1</w:t>
          </w:r>
          <w:r w:rsidRPr="001819F0">
            <w:rPr>
              <w:rFonts w:ascii="Arial" w:hAnsi="Arial" w:cs="Arial"/>
            </w:rPr>
            <w:t xml:space="preserve">, </w:t>
          </w:r>
          <w:r w:rsidRPr="001819F0">
            <w:rPr>
              <w:rFonts w:ascii="Arial" w:hAnsi="Arial" w:cs="Arial"/>
            </w:rPr>
            <w:fldChar w:fldCharType="begin"/>
          </w:r>
          <w:r w:rsidRPr="001819F0">
            <w:rPr>
              <w:rFonts w:ascii="Arial" w:hAnsi="Arial" w:cs="Arial"/>
            </w:rPr>
            <w:instrText xml:space="preserve"> DATE \@ "yyyy" </w:instrText>
          </w:r>
          <w:r w:rsidRPr="001819F0">
            <w:rPr>
              <w:rFonts w:ascii="Arial" w:hAnsi="Arial" w:cs="Arial"/>
            </w:rPr>
            <w:fldChar w:fldCharType="separate"/>
          </w:r>
          <w:r w:rsidR="009B72CF">
            <w:rPr>
              <w:rFonts w:ascii="Arial" w:hAnsi="Arial" w:cs="Arial"/>
              <w:noProof/>
            </w:rPr>
            <w:t>2024</w:t>
          </w:r>
          <w:r w:rsidRPr="001819F0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8099BF" w14:textId="77777777" w:rsidR="00F43170" w:rsidRPr="001819F0" w:rsidRDefault="003E0ABF" w:rsidP="008663EF">
          <w:pPr>
            <w:jc w:val="right"/>
            <w:rPr>
              <w:rFonts w:ascii="Arial" w:hAnsi="Arial" w:cs="Arial"/>
            </w:rPr>
          </w:pPr>
          <w:r w:rsidRPr="001819F0">
            <w:rPr>
              <w:rFonts w:ascii="Arial" w:hAnsi="Arial" w:cs="Arial"/>
            </w:rPr>
            <w:t xml:space="preserve"> </w:t>
          </w:r>
          <w:r w:rsidRPr="001819F0">
            <w:rPr>
              <w:rStyle w:val="Seitenzahl"/>
              <w:rFonts w:ascii="Arial" w:hAnsi="Arial" w:cs="Arial"/>
            </w:rPr>
            <w:fldChar w:fldCharType="begin"/>
          </w:r>
          <w:r w:rsidRPr="001819F0">
            <w:rPr>
              <w:rStyle w:val="Seitenzahl"/>
              <w:rFonts w:ascii="Arial" w:hAnsi="Arial" w:cs="Arial"/>
            </w:rPr>
            <w:instrText xml:space="preserve"> PAGE </w:instrText>
          </w:r>
          <w:r w:rsidRPr="001819F0">
            <w:rPr>
              <w:rStyle w:val="Seitenzahl"/>
              <w:rFonts w:ascii="Arial" w:hAnsi="Arial" w:cs="Arial"/>
            </w:rPr>
            <w:fldChar w:fldCharType="separate"/>
          </w:r>
          <w:r w:rsidR="00E2200E">
            <w:rPr>
              <w:rStyle w:val="Seitenzahl"/>
              <w:rFonts w:ascii="Arial" w:hAnsi="Arial" w:cs="Arial"/>
              <w:noProof/>
            </w:rPr>
            <w:t>5</w:t>
          </w:r>
          <w:r w:rsidRPr="001819F0">
            <w:rPr>
              <w:rStyle w:val="Seitenzahl"/>
              <w:rFonts w:ascii="Arial" w:hAnsi="Arial" w:cs="Arial"/>
            </w:rPr>
            <w:fldChar w:fldCharType="end"/>
          </w:r>
          <w:r w:rsidRPr="001819F0">
            <w:rPr>
              <w:rStyle w:val="Seitenzahl"/>
              <w:rFonts w:ascii="Arial" w:hAnsi="Arial" w:cs="Arial"/>
            </w:rPr>
            <w:t xml:space="preserve"> </w:t>
          </w:r>
        </w:p>
      </w:tc>
    </w:tr>
  </w:tbl>
  <w:p w14:paraId="3B15183A" w14:textId="77777777" w:rsidR="00F43170" w:rsidRPr="001819F0" w:rsidRDefault="001819F0" w:rsidP="001819F0">
    <w:pPr>
      <w:pStyle w:val="Fuzeile"/>
      <w:tabs>
        <w:tab w:val="clear" w:pos="4320"/>
        <w:tab w:val="clear" w:pos="8640"/>
        <w:tab w:val="left" w:pos="6420"/>
      </w:tabs>
      <w:rPr>
        <w:rFonts w:ascii="Arial" w:hAnsi="Arial" w:cs="Arial"/>
      </w:rPr>
    </w:pPr>
    <w:r w:rsidRPr="001819F0">
      <w:rPr>
        <w:rFonts w:ascii="Arial" w:hAnsi="Arial" w:cs="Arial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BC453" w14:textId="77777777" w:rsidR="00F43170" w:rsidRDefault="00F431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1BC31" w14:textId="77777777" w:rsidR="00E5223D" w:rsidRDefault="00E5223D">
      <w:pPr>
        <w:spacing w:line="240" w:lineRule="auto"/>
      </w:pPr>
      <w:r>
        <w:separator/>
      </w:r>
    </w:p>
  </w:footnote>
  <w:footnote w:type="continuationSeparator" w:id="0">
    <w:p w14:paraId="729E7A46" w14:textId="77777777" w:rsidR="00E5223D" w:rsidRDefault="00E522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75907" w14:textId="77777777" w:rsidR="00F43170" w:rsidRDefault="00F43170">
    <w:pPr>
      <w:rPr>
        <w:sz w:val="24"/>
      </w:rPr>
    </w:pPr>
  </w:p>
  <w:p w14:paraId="5D3F256D" w14:textId="77777777" w:rsidR="00F43170" w:rsidRDefault="00F43170">
    <w:pPr>
      <w:pBdr>
        <w:top w:val="single" w:sz="6" w:space="1" w:color="auto"/>
      </w:pBdr>
      <w:rPr>
        <w:sz w:val="24"/>
      </w:rPr>
    </w:pPr>
  </w:p>
  <w:p w14:paraId="5A8BB62A" w14:textId="77777777" w:rsidR="00F43170" w:rsidRDefault="001A4C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</w:p>
  <w:p w14:paraId="3CD854DB" w14:textId="77777777" w:rsidR="00F43170" w:rsidRDefault="00F43170">
    <w:pPr>
      <w:pBdr>
        <w:bottom w:val="single" w:sz="6" w:space="1" w:color="auto"/>
      </w:pBdr>
      <w:jc w:val="right"/>
      <w:rPr>
        <w:sz w:val="24"/>
      </w:rPr>
    </w:pPr>
  </w:p>
  <w:p w14:paraId="523C291A" w14:textId="77777777" w:rsidR="00F43170" w:rsidRDefault="00F4317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3170" w:rsidRPr="001819F0" w14:paraId="51CFA989" w14:textId="77777777">
      <w:tc>
        <w:tcPr>
          <w:tcW w:w="6379" w:type="dxa"/>
        </w:tcPr>
        <w:p w14:paraId="0DA8E14D" w14:textId="204045BB" w:rsidR="00F43170" w:rsidRPr="001819F0" w:rsidRDefault="007335AE" w:rsidP="008663EF">
          <w:pPr>
            <w:rPr>
              <w:rFonts w:ascii="Arial" w:hAnsi="Arial" w:cs="Arial"/>
              <w:b/>
              <w:lang w:val="sr-Latn-BA"/>
            </w:rPr>
          </w:pPr>
          <w:r>
            <w:rPr>
              <w:rFonts w:ascii="Arial" w:hAnsi="Arial" w:cs="Arial"/>
              <w:b/>
              <w:lang w:val="sr-Latn-BA"/>
            </w:rPr>
            <w:t>LightsOn</w:t>
          </w:r>
        </w:p>
      </w:tc>
      <w:tc>
        <w:tcPr>
          <w:tcW w:w="3179" w:type="dxa"/>
        </w:tcPr>
        <w:p w14:paraId="22D7F49B" w14:textId="77777777" w:rsidR="00F43170" w:rsidRPr="001819F0" w:rsidRDefault="003E0ABF" w:rsidP="008663EF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1819F0">
            <w:rPr>
              <w:rFonts w:ascii="Arial" w:hAnsi="Arial" w:cs="Arial"/>
              <w:lang w:val="sr-Latn-BA"/>
            </w:rPr>
            <w:t xml:space="preserve">  Version:           </w:t>
          </w:r>
          <w:r w:rsidR="008663EF" w:rsidRPr="001819F0">
            <w:rPr>
              <w:rFonts w:ascii="Arial" w:hAnsi="Arial" w:cs="Arial"/>
              <w:lang w:val="sr-Latn-BA"/>
            </w:rPr>
            <w:t xml:space="preserve">  1.0</w:t>
          </w:r>
        </w:p>
      </w:tc>
    </w:tr>
    <w:tr w:rsidR="00F43170" w:rsidRPr="001819F0" w14:paraId="434A6CCE" w14:textId="77777777">
      <w:tc>
        <w:tcPr>
          <w:tcW w:w="6379" w:type="dxa"/>
        </w:tcPr>
        <w:p w14:paraId="26A7D4B2" w14:textId="77777777" w:rsidR="00F43170" w:rsidRPr="001819F0" w:rsidRDefault="008663EF">
          <w:pPr>
            <w:rPr>
              <w:rFonts w:ascii="Arial" w:hAnsi="Arial" w:cs="Arial"/>
              <w:lang w:val="sr-Latn-BA"/>
            </w:rPr>
          </w:pPr>
          <w:r w:rsidRPr="001819F0">
            <w:rPr>
              <w:rFonts w:ascii="Arial" w:hAnsi="Arial" w:cs="Arial"/>
              <w:lang w:val="sr-Latn-BA"/>
            </w:rPr>
            <w:t>Procjena iteracije</w:t>
          </w:r>
        </w:p>
      </w:tc>
      <w:tc>
        <w:tcPr>
          <w:tcW w:w="3179" w:type="dxa"/>
        </w:tcPr>
        <w:p w14:paraId="0F978809" w14:textId="609301FA" w:rsidR="00F43170" w:rsidRPr="001819F0" w:rsidRDefault="003E0ABF" w:rsidP="008663EF">
          <w:pPr>
            <w:rPr>
              <w:rFonts w:ascii="Arial" w:hAnsi="Arial" w:cs="Arial"/>
              <w:lang w:val="sr-Latn-BA"/>
            </w:rPr>
          </w:pPr>
          <w:r w:rsidRPr="001819F0">
            <w:rPr>
              <w:rFonts w:ascii="Arial" w:hAnsi="Arial" w:cs="Arial"/>
              <w:lang w:val="sr-Latn-BA"/>
            </w:rPr>
            <w:t xml:space="preserve">  </w:t>
          </w:r>
          <w:r w:rsidR="008663EF" w:rsidRPr="001819F0">
            <w:rPr>
              <w:rFonts w:ascii="Arial" w:hAnsi="Arial" w:cs="Arial"/>
              <w:lang w:val="sr-Latn-BA"/>
            </w:rPr>
            <w:t>Datum</w:t>
          </w:r>
          <w:r w:rsidRPr="001819F0">
            <w:rPr>
              <w:rFonts w:ascii="Arial" w:hAnsi="Arial" w:cs="Arial"/>
              <w:lang w:val="sr-Latn-BA"/>
            </w:rPr>
            <w:t xml:space="preserve">:  </w:t>
          </w:r>
          <w:r w:rsidR="009B72CF">
            <w:rPr>
              <w:rFonts w:ascii="Arial" w:hAnsi="Arial" w:cs="Arial"/>
              <w:lang w:val="sr-Latn-BA"/>
            </w:rPr>
            <w:t>21.12.2024</w:t>
          </w:r>
        </w:p>
      </w:tc>
    </w:tr>
  </w:tbl>
  <w:p w14:paraId="193CE2C5" w14:textId="77777777" w:rsidR="00F43170" w:rsidRPr="001819F0" w:rsidRDefault="00F43170">
    <w:pPr>
      <w:pStyle w:val="Kopfzeile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D138C" w14:textId="77777777" w:rsidR="00F43170" w:rsidRDefault="00F431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2B7CBF"/>
    <w:multiLevelType w:val="hybridMultilevel"/>
    <w:tmpl w:val="F3C20C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5C0452"/>
    <w:multiLevelType w:val="hybridMultilevel"/>
    <w:tmpl w:val="EEA00D94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E6728E"/>
    <w:multiLevelType w:val="hybridMultilevel"/>
    <w:tmpl w:val="B93253C2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746A1A"/>
    <w:multiLevelType w:val="hybridMultilevel"/>
    <w:tmpl w:val="AFDE7BF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0F5C26"/>
    <w:multiLevelType w:val="singleLevel"/>
    <w:tmpl w:val="1F1C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D03DB1"/>
    <w:multiLevelType w:val="hybridMultilevel"/>
    <w:tmpl w:val="E9D2C974"/>
    <w:lvl w:ilvl="0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E976EB"/>
    <w:multiLevelType w:val="hybridMultilevel"/>
    <w:tmpl w:val="D7789D6C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16A4D24"/>
    <w:multiLevelType w:val="hybridMultilevel"/>
    <w:tmpl w:val="510A4E42"/>
    <w:lvl w:ilvl="0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E55940"/>
    <w:multiLevelType w:val="multilevel"/>
    <w:tmpl w:val="5FD4C36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9878488">
    <w:abstractNumId w:val="0"/>
  </w:num>
  <w:num w:numId="2" w16cid:durableId="13429480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85988072">
    <w:abstractNumId w:val="14"/>
  </w:num>
  <w:num w:numId="4" w16cid:durableId="1677806315">
    <w:abstractNumId w:val="28"/>
  </w:num>
  <w:num w:numId="5" w16cid:durableId="342099217">
    <w:abstractNumId w:val="23"/>
  </w:num>
  <w:num w:numId="6" w16cid:durableId="78143847">
    <w:abstractNumId w:val="22"/>
  </w:num>
  <w:num w:numId="7" w16cid:durableId="60904813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43415709">
    <w:abstractNumId w:val="2"/>
  </w:num>
  <w:num w:numId="9" w16cid:durableId="780418109">
    <w:abstractNumId w:val="27"/>
  </w:num>
  <w:num w:numId="10" w16cid:durableId="831605056">
    <w:abstractNumId w:val="4"/>
  </w:num>
  <w:num w:numId="11" w16cid:durableId="1491604953">
    <w:abstractNumId w:val="15"/>
  </w:num>
  <w:num w:numId="12" w16cid:durableId="1088695106">
    <w:abstractNumId w:val="13"/>
  </w:num>
  <w:num w:numId="13" w16cid:durableId="639113896">
    <w:abstractNumId w:val="26"/>
  </w:num>
  <w:num w:numId="14" w16cid:durableId="1391225560">
    <w:abstractNumId w:val="12"/>
  </w:num>
  <w:num w:numId="15" w16cid:durableId="624429746">
    <w:abstractNumId w:val="8"/>
  </w:num>
  <w:num w:numId="16" w16cid:durableId="948975083">
    <w:abstractNumId w:val="25"/>
  </w:num>
  <w:num w:numId="17" w16cid:durableId="1286080593">
    <w:abstractNumId w:val="21"/>
  </w:num>
  <w:num w:numId="18" w16cid:durableId="141124694">
    <w:abstractNumId w:val="9"/>
  </w:num>
  <w:num w:numId="19" w16cid:durableId="402529853">
    <w:abstractNumId w:val="19"/>
  </w:num>
  <w:num w:numId="20" w16cid:durableId="756367973">
    <w:abstractNumId w:val="10"/>
  </w:num>
  <w:num w:numId="21" w16cid:durableId="30809697">
    <w:abstractNumId w:val="24"/>
  </w:num>
  <w:num w:numId="22" w16cid:durableId="1425568470">
    <w:abstractNumId w:val="11"/>
  </w:num>
  <w:num w:numId="23" w16cid:durableId="1846364795">
    <w:abstractNumId w:val="20"/>
  </w:num>
  <w:num w:numId="24" w16cid:durableId="1098018121">
    <w:abstractNumId w:val="16"/>
  </w:num>
  <w:num w:numId="25" w16cid:durableId="1695501288">
    <w:abstractNumId w:val="6"/>
  </w:num>
  <w:num w:numId="26" w16cid:durableId="38021808">
    <w:abstractNumId w:val="5"/>
  </w:num>
  <w:num w:numId="27" w16cid:durableId="1529564819">
    <w:abstractNumId w:val="18"/>
  </w:num>
  <w:num w:numId="28" w16cid:durableId="1356271172">
    <w:abstractNumId w:val="3"/>
  </w:num>
  <w:num w:numId="29" w16cid:durableId="731194081">
    <w:abstractNumId w:val="17"/>
  </w:num>
  <w:num w:numId="30" w16cid:durableId="1093893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99"/>
    <w:rsid w:val="00000354"/>
    <w:rsid w:val="00030915"/>
    <w:rsid w:val="000C1799"/>
    <w:rsid w:val="001147DB"/>
    <w:rsid w:val="001819F0"/>
    <w:rsid w:val="001A4C99"/>
    <w:rsid w:val="001C0492"/>
    <w:rsid w:val="001D6D3A"/>
    <w:rsid w:val="001F6D7E"/>
    <w:rsid w:val="00271DD2"/>
    <w:rsid w:val="003632BD"/>
    <w:rsid w:val="003E0ABF"/>
    <w:rsid w:val="00456F7F"/>
    <w:rsid w:val="004E527C"/>
    <w:rsid w:val="00533F9B"/>
    <w:rsid w:val="005E1757"/>
    <w:rsid w:val="00705C48"/>
    <w:rsid w:val="007335AE"/>
    <w:rsid w:val="00741C44"/>
    <w:rsid w:val="00783AB7"/>
    <w:rsid w:val="007A5E87"/>
    <w:rsid w:val="007A72A2"/>
    <w:rsid w:val="007E05AD"/>
    <w:rsid w:val="008663EF"/>
    <w:rsid w:val="009A392B"/>
    <w:rsid w:val="009B72CF"/>
    <w:rsid w:val="009F2ECB"/>
    <w:rsid w:val="00AA794B"/>
    <w:rsid w:val="00AE5D5F"/>
    <w:rsid w:val="00BD3B28"/>
    <w:rsid w:val="00D9782E"/>
    <w:rsid w:val="00E2200E"/>
    <w:rsid w:val="00E45573"/>
    <w:rsid w:val="00E5223D"/>
    <w:rsid w:val="00F13BF1"/>
    <w:rsid w:val="00F43170"/>
    <w:rsid w:val="00F5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279B8"/>
  <w15:chartTrackingRefBased/>
  <w15:docId w15:val="{EF2F18A4-8F37-4677-AB76-882A7F86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1A4C99"/>
    <w:pPr>
      <w:spacing w:after="120"/>
      <w:ind w:left="720"/>
    </w:pPr>
  </w:style>
  <w:style w:type="character" w:styleId="Hyperlink">
    <w:name w:val="Hyperlink"/>
    <w:semiHidden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4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G1\Materijali\RUP%20&#353;abloni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F432A-FB1C-425C-9190-F2138F67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0</TotalTime>
  <Pages>5</Pages>
  <Words>310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Assessment</vt:lpstr>
      <vt:lpstr>Iteration Assessment</vt:lpstr>
    </vt:vector>
  </TitlesOfParts>
  <Company>&lt;Company Name&gt;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Notebook</dc:creator>
  <cp:keywords/>
  <dc:description/>
  <cp:lastModifiedBy>Dušan Marilović</cp:lastModifiedBy>
  <cp:revision>2</cp:revision>
  <cp:lastPrinted>1899-12-31T23:00:00Z</cp:lastPrinted>
  <dcterms:created xsi:type="dcterms:W3CDTF">2024-12-23T10:37:00Z</dcterms:created>
  <dcterms:modified xsi:type="dcterms:W3CDTF">2024-12-23T10:37:00Z</dcterms:modified>
</cp:coreProperties>
</file>