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31492" w14:textId="01E85CCA" w:rsidR="004D69C0" w:rsidRPr="00BE606A" w:rsidRDefault="004D69C0">
      <w:pPr>
        <w:pStyle w:val="Titel"/>
        <w:jc w:val="right"/>
        <w:rPr>
          <w:rFonts w:cs="Arial"/>
          <w:lang w:val="sr-Latn-BA"/>
        </w:rPr>
      </w:pPr>
    </w:p>
    <w:p w14:paraId="50C8F7FC" w14:textId="18F14111" w:rsidR="00E67429" w:rsidRPr="00BE606A" w:rsidRDefault="00E125EC">
      <w:pPr>
        <w:pStyle w:val="Titel"/>
        <w:jc w:val="right"/>
        <w:rPr>
          <w:rFonts w:cs="Arial"/>
          <w:lang w:val="sr-Latn-BA"/>
        </w:rPr>
      </w:pPr>
      <w:r>
        <w:rPr>
          <w:rFonts w:cs="Arial"/>
          <w:lang w:val="sr-Latn-BA"/>
        </w:rPr>
        <w:t>LightsOn</w:t>
      </w:r>
    </w:p>
    <w:p w14:paraId="48DE5B4F" w14:textId="77777777" w:rsidR="00E67429" w:rsidRPr="00BE606A" w:rsidRDefault="00EF1F8E">
      <w:pPr>
        <w:pStyle w:val="Titel"/>
        <w:jc w:val="right"/>
        <w:rPr>
          <w:rFonts w:cs="Arial"/>
          <w:lang w:val="sr-Latn-BA"/>
        </w:rPr>
      </w:pPr>
      <w:r w:rsidRPr="00BE606A">
        <w:rPr>
          <w:rFonts w:cs="Arial"/>
          <w:lang w:val="sr-Latn-BA"/>
        </w:rPr>
        <w:t>Plan iteracije</w:t>
      </w:r>
    </w:p>
    <w:p w14:paraId="1561BA99" w14:textId="77777777" w:rsidR="00E67429" w:rsidRPr="00BE606A" w:rsidRDefault="00E67429">
      <w:pPr>
        <w:pStyle w:val="Titel"/>
        <w:jc w:val="right"/>
        <w:rPr>
          <w:rFonts w:cs="Arial"/>
          <w:lang w:val="sr-Latn-BA"/>
        </w:rPr>
      </w:pPr>
    </w:p>
    <w:p w14:paraId="61402B57" w14:textId="77777777" w:rsidR="00E67429" w:rsidRPr="00BE606A" w:rsidRDefault="00500B75">
      <w:pPr>
        <w:pStyle w:val="Titel"/>
        <w:jc w:val="right"/>
        <w:rPr>
          <w:rFonts w:cs="Arial"/>
          <w:sz w:val="28"/>
          <w:lang w:val="sr-Latn-BA"/>
        </w:rPr>
      </w:pPr>
      <w:r w:rsidRPr="00BE606A">
        <w:rPr>
          <w:rFonts w:cs="Arial"/>
          <w:sz w:val="28"/>
          <w:lang w:val="sr-Latn-BA"/>
        </w:rPr>
        <w:t>Verzija 2</w:t>
      </w:r>
      <w:r w:rsidR="00EF1F8E" w:rsidRPr="00BE606A">
        <w:rPr>
          <w:rFonts w:cs="Arial"/>
          <w:sz w:val="28"/>
          <w:lang w:val="sr-Latn-BA"/>
        </w:rPr>
        <w:t>.0</w:t>
      </w:r>
    </w:p>
    <w:p w14:paraId="75CB8570" w14:textId="77777777" w:rsidR="00E67429" w:rsidRPr="00BE606A" w:rsidRDefault="00E67429">
      <w:pPr>
        <w:pStyle w:val="Titel"/>
        <w:rPr>
          <w:rFonts w:cs="Arial"/>
          <w:sz w:val="28"/>
          <w:lang w:val="sr-Latn-BA"/>
        </w:rPr>
      </w:pPr>
    </w:p>
    <w:p w14:paraId="1BCB1BEA" w14:textId="77777777" w:rsidR="00E67429" w:rsidRPr="00BE606A" w:rsidRDefault="00E67429">
      <w:pPr>
        <w:rPr>
          <w:rFonts w:ascii="Arial" w:hAnsi="Arial" w:cs="Arial"/>
          <w:lang w:val="sr-Latn-BA"/>
        </w:rPr>
      </w:pPr>
    </w:p>
    <w:p w14:paraId="59FAAE28" w14:textId="77777777" w:rsidR="00E67429" w:rsidRPr="00BE606A" w:rsidRDefault="00826604">
      <w:pPr>
        <w:pStyle w:val="InfoBlue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 </w:t>
      </w:r>
    </w:p>
    <w:p w14:paraId="00F81FAF" w14:textId="77777777" w:rsidR="00E67429" w:rsidRPr="00BE606A" w:rsidRDefault="00E67429">
      <w:pPr>
        <w:rPr>
          <w:rFonts w:ascii="Arial" w:hAnsi="Arial" w:cs="Arial"/>
          <w:lang w:val="sr-Latn-BA"/>
        </w:rPr>
        <w:sectPr w:rsidR="00E67429" w:rsidRPr="00BE606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9E4264F" w14:textId="77777777" w:rsidR="009F026D" w:rsidRPr="00BE606A" w:rsidRDefault="00E467F6" w:rsidP="009F026D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7429" w:rsidRPr="00BE606A" w14:paraId="036CD21A" w14:textId="77777777" w:rsidTr="00730B64">
        <w:tc>
          <w:tcPr>
            <w:tcW w:w="2304" w:type="dxa"/>
          </w:tcPr>
          <w:p w14:paraId="509E8535" w14:textId="77777777"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6C6925C2" w14:textId="77777777"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18DA65B6" w14:textId="77777777"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0D7CAFB1" w14:textId="77777777" w:rsidR="00E67429" w:rsidRPr="00BE606A" w:rsidRDefault="002929EC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E67429" w:rsidRPr="00BE606A" w14:paraId="3BCF77C7" w14:textId="77777777" w:rsidTr="00730B64">
        <w:tc>
          <w:tcPr>
            <w:tcW w:w="2304" w:type="dxa"/>
          </w:tcPr>
          <w:p w14:paraId="00C4D6C9" w14:textId="094306FA" w:rsidR="00E67429" w:rsidRPr="00BE606A" w:rsidRDefault="005A49E5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09.12.2024</w:t>
            </w:r>
          </w:p>
        </w:tc>
        <w:tc>
          <w:tcPr>
            <w:tcW w:w="1152" w:type="dxa"/>
          </w:tcPr>
          <w:p w14:paraId="1A709E5C" w14:textId="77777777" w:rsidR="00E67429" w:rsidRPr="00BE606A" w:rsidRDefault="00500B75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BE606A">
              <w:rPr>
                <w:rFonts w:ascii="Arial" w:hAnsi="Arial" w:cs="Arial"/>
                <w:lang w:val="sr-Latn-BA"/>
              </w:rPr>
              <w:t>2</w:t>
            </w:r>
            <w:r w:rsidR="00E467F6" w:rsidRPr="00BE606A">
              <w:rPr>
                <w:rFonts w:ascii="Arial" w:hAnsi="Arial" w:cs="Arial"/>
                <w:lang w:val="sr-Latn-BA"/>
              </w:rPr>
              <w:t>.0</w:t>
            </w:r>
          </w:p>
        </w:tc>
        <w:tc>
          <w:tcPr>
            <w:tcW w:w="3744" w:type="dxa"/>
          </w:tcPr>
          <w:p w14:paraId="6D77F1E2" w14:textId="5A794E38" w:rsidR="00E67429" w:rsidRPr="00BE606A" w:rsidRDefault="00E467F6" w:rsidP="00500B75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BE606A">
              <w:rPr>
                <w:rFonts w:ascii="Arial" w:hAnsi="Arial" w:cs="Arial"/>
                <w:lang w:val="sr-Latn-BA"/>
              </w:rPr>
              <w:t xml:space="preserve">Iteracioni plan </w:t>
            </w:r>
            <w:r w:rsidR="005A49E5">
              <w:rPr>
                <w:rFonts w:ascii="Arial" w:hAnsi="Arial" w:cs="Arial"/>
                <w:lang w:val="sr-Latn-BA"/>
              </w:rPr>
              <w:t>druge iteracije</w:t>
            </w:r>
          </w:p>
        </w:tc>
        <w:tc>
          <w:tcPr>
            <w:tcW w:w="2304" w:type="dxa"/>
          </w:tcPr>
          <w:p w14:paraId="2D8754DD" w14:textId="2C3C4AFF" w:rsidR="00E67429" w:rsidRPr="005A49E5" w:rsidRDefault="005A49E5" w:rsidP="00E467F6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Dušan Marilović</w:t>
            </w:r>
          </w:p>
        </w:tc>
      </w:tr>
    </w:tbl>
    <w:p w14:paraId="2132F0CD" w14:textId="77777777" w:rsidR="00E67429" w:rsidRPr="00BE606A" w:rsidRDefault="00E67429">
      <w:pPr>
        <w:rPr>
          <w:rFonts w:ascii="Arial" w:hAnsi="Arial" w:cs="Arial"/>
          <w:lang w:val="sr-Latn-BA"/>
        </w:rPr>
      </w:pPr>
    </w:p>
    <w:p w14:paraId="3A4CA457" w14:textId="77777777" w:rsidR="00E67429" w:rsidRPr="00BE606A" w:rsidRDefault="00826604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br w:type="page"/>
      </w:r>
      <w:r w:rsidR="008C3C61" w:rsidRPr="00BE606A">
        <w:rPr>
          <w:rFonts w:cs="Arial"/>
          <w:lang w:val="sr-Latn-BA"/>
        </w:rPr>
        <w:lastRenderedPageBreak/>
        <w:t>Sadržaj</w:t>
      </w:r>
    </w:p>
    <w:p w14:paraId="29497C77" w14:textId="77777777" w:rsidR="00BE606A" w:rsidRPr="00BE606A" w:rsidRDefault="00826604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lang w:val="sr-Latn-BA"/>
        </w:rPr>
        <w:fldChar w:fldCharType="begin"/>
      </w:r>
      <w:r w:rsidRPr="00BE606A">
        <w:rPr>
          <w:rFonts w:ascii="Arial" w:hAnsi="Arial" w:cs="Arial"/>
          <w:lang w:val="sr-Latn-BA"/>
        </w:rPr>
        <w:instrText xml:space="preserve"> TOC \o "1-3" </w:instrText>
      </w:r>
      <w:r w:rsidRPr="00BE606A">
        <w:rPr>
          <w:rFonts w:ascii="Arial" w:hAnsi="Arial" w:cs="Arial"/>
          <w:lang w:val="sr-Latn-BA"/>
        </w:rPr>
        <w:fldChar w:fldCharType="separate"/>
      </w:r>
      <w:r w:rsidR="00BE606A" w:rsidRPr="00BE606A">
        <w:rPr>
          <w:rFonts w:ascii="Arial" w:hAnsi="Arial" w:cs="Arial"/>
          <w:noProof/>
          <w:lang w:val="sr-Latn-BA"/>
        </w:rPr>
        <w:t>1.</w:t>
      </w:r>
      <w:r w:rsidR="00BE606A"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="00BE606A" w:rsidRPr="00BE606A">
        <w:rPr>
          <w:rFonts w:ascii="Arial" w:hAnsi="Arial" w:cs="Arial"/>
          <w:noProof/>
          <w:lang w:val="sr-Latn-BA"/>
        </w:rPr>
        <w:t>Uvod</w:t>
      </w:r>
      <w:r w:rsidR="00BE606A" w:rsidRPr="00BE606A">
        <w:rPr>
          <w:rFonts w:ascii="Arial" w:hAnsi="Arial" w:cs="Arial"/>
          <w:noProof/>
        </w:rPr>
        <w:tab/>
      </w:r>
      <w:r w:rsidR="00BE606A" w:rsidRPr="00BE606A">
        <w:rPr>
          <w:rFonts w:ascii="Arial" w:hAnsi="Arial" w:cs="Arial"/>
          <w:noProof/>
        </w:rPr>
        <w:fldChar w:fldCharType="begin"/>
      </w:r>
      <w:r w:rsidR="00BE606A" w:rsidRPr="00BE606A">
        <w:rPr>
          <w:rFonts w:ascii="Arial" w:hAnsi="Arial" w:cs="Arial"/>
          <w:noProof/>
        </w:rPr>
        <w:instrText xml:space="preserve"> PAGEREF _Toc89420617 \h </w:instrText>
      </w:r>
      <w:r w:rsidR="00BE606A" w:rsidRPr="00BE606A">
        <w:rPr>
          <w:rFonts w:ascii="Arial" w:hAnsi="Arial" w:cs="Arial"/>
          <w:noProof/>
        </w:rPr>
      </w:r>
      <w:r w:rsidR="00BE606A" w:rsidRPr="00BE606A">
        <w:rPr>
          <w:rFonts w:ascii="Arial" w:hAnsi="Arial" w:cs="Arial"/>
          <w:noProof/>
        </w:rPr>
        <w:fldChar w:fldCharType="separate"/>
      </w:r>
      <w:r w:rsidR="00BE606A" w:rsidRPr="00BE606A">
        <w:rPr>
          <w:rFonts w:ascii="Arial" w:hAnsi="Arial" w:cs="Arial"/>
          <w:noProof/>
        </w:rPr>
        <w:t>4</w:t>
      </w:r>
      <w:r w:rsidR="00BE606A" w:rsidRPr="00BE606A">
        <w:rPr>
          <w:rFonts w:ascii="Arial" w:hAnsi="Arial" w:cs="Arial"/>
          <w:noProof/>
        </w:rPr>
        <w:fldChar w:fldCharType="end"/>
      </w:r>
    </w:p>
    <w:p w14:paraId="0338B96D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1.1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Svrha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_Toc89420618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322E360F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1.2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Namjena dokumenta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_Toc89420619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31DC9E6A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1.3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Pojmovi, skraćenice i akronimi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_Toc89420620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77B6257E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1.4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Pregled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_Toc89420621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21C93C93" w14:textId="77777777" w:rsidR="00BE606A" w:rsidRPr="00BE606A" w:rsidRDefault="00BE606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2.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Plan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_Toc89420622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40259929" w14:textId="77777777" w:rsidR="00BE606A" w:rsidRPr="00BE606A" w:rsidRDefault="00BE606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3.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Resursi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_Toc89420623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7D7197DA" w14:textId="77777777" w:rsidR="00BE606A" w:rsidRPr="00BE606A" w:rsidRDefault="00BE606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4.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Pravila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_Toc89420624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09DB7DDC" w14:textId="77777777" w:rsidR="00921F55" w:rsidRPr="00BE606A" w:rsidRDefault="00826604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fldChar w:fldCharType="end"/>
      </w:r>
    </w:p>
    <w:p w14:paraId="4478178B" w14:textId="77777777" w:rsidR="00921F55" w:rsidRPr="00BE606A" w:rsidRDefault="00921F55" w:rsidP="00921F55">
      <w:pPr>
        <w:rPr>
          <w:rFonts w:ascii="Arial" w:hAnsi="Arial" w:cs="Arial"/>
          <w:lang w:val="sr-Latn-BA"/>
        </w:rPr>
      </w:pPr>
    </w:p>
    <w:p w14:paraId="4E2C194B" w14:textId="77777777" w:rsidR="00921F55" w:rsidRPr="00BE606A" w:rsidRDefault="00921F55" w:rsidP="00921F55">
      <w:pPr>
        <w:rPr>
          <w:rFonts w:ascii="Arial" w:hAnsi="Arial" w:cs="Arial"/>
          <w:lang w:val="sr-Latn-BA"/>
        </w:rPr>
      </w:pPr>
    </w:p>
    <w:p w14:paraId="0CD33E5F" w14:textId="77777777" w:rsidR="00921F55" w:rsidRPr="00BE606A" w:rsidRDefault="00921F55" w:rsidP="00921F55">
      <w:pPr>
        <w:rPr>
          <w:rFonts w:ascii="Arial" w:hAnsi="Arial" w:cs="Arial"/>
          <w:lang w:val="sr-Latn-BA"/>
        </w:rPr>
      </w:pPr>
    </w:p>
    <w:p w14:paraId="1F0C7A1C" w14:textId="77777777" w:rsidR="00921F55" w:rsidRPr="00BE606A" w:rsidRDefault="00921F55">
      <w:pPr>
        <w:pStyle w:val="Titel"/>
        <w:rPr>
          <w:rFonts w:cs="Arial"/>
          <w:lang w:val="sr-Latn-BA"/>
        </w:rPr>
      </w:pPr>
    </w:p>
    <w:p w14:paraId="3CB55578" w14:textId="77777777" w:rsidR="00921F55" w:rsidRPr="00BE606A" w:rsidRDefault="00921F55" w:rsidP="00921F55">
      <w:pPr>
        <w:pStyle w:val="Titel"/>
        <w:tabs>
          <w:tab w:val="left" w:pos="8275"/>
        </w:tabs>
        <w:jc w:val="left"/>
        <w:rPr>
          <w:rFonts w:cs="Arial"/>
          <w:lang w:val="sr-Latn-BA"/>
        </w:rPr>
      </w:pPr>
      <w:r w:rsidRPr="00BE606A">
        <w:rPr>
          <w:rFonts w:cs="Arial"/>
          <w:lang w:val="sr-Latn-BA"/>
        </w:rPr>
        <w:tab/>
      </w:r>
    </w:p>
    <w:p w14:paraId="139CB982" w14:textId="77777777" w:rsidR="00E67429" w:rsidRPr="00BE606A" w:rsidRDefault="00826604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br w:type="page"/>
      </w:r>
      <w:r w:rsidR="009F026D" w:rsidRPr="00BE606A">
        <w:rPr>
          <w:rFonts w:cs="Arial"/>
          <w:lang w:val="sr-Latn-BA"/>
        </w:rPr>
        <w:lastRenderedPageBreak/>
        <w:t>Iteracioni plan</w:t>
      </w:r>
    </w:p>
    <w:p w14:paraId="7E856CB1" w14:textId="77777777" w:rsidR="00E67429" w:rsidRPr="00BE606A" w:rsidRDefault="009F026D">
      <w:pPr>
        <w:pStyle w:val="berschrift1"/>
        <w:rPr>
          <w:rFonts w:cs="Arial"/>
          <w:lang w:val="sr-Latn-BA"/>
        </w:rPr>
      </w:pPr>
      <w:bookmarkStart w:id="0" w:name="_Toc89420617"/>
      <w:r w:rsidRPr="00BE606A">
        <w:rPr>
          <w:rFonts w:cs="Arial"/>
          <w:lang w:val="sr-Latn-BA"/>
        </w:rPr>
        <w:t>Uvod</w:t>
      </w:r>
      <w:bookmarkEnd w:id="0"/>
    </w:p>
    <w:p w14:paraId="5FA7B28B" w14:textId="77777777" w:rsidR="00E67429" w:rsidRPr="00BE606A" w:rsidRDefault="009F026D" w:rsidP="009F026D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 xml:space="preserve">Iteracioni plan sadrži pregled aktivnosti koje će se raditi u sklopu </w:t>
      </w:r>
      <w:r w:rsidR="00500B75" w:rsidRPr="00BE606A">
        <w:rPr>
          <w:rFonts w:ascii="Arial" w:hAnsi="Arial" w:cs="Arial"/>
          <w:i w:val="0"/>
          <w:color w:val="auto"/>
          <w:lang w:val="sr-Latn-BA"/>
        </w:rPr>
        <w:t>druge</w:t>
      </w:r>
      <w:r w:rsidRPr="00BE606A">
        <w:rPr>
          <w:rFonts w:ascii="Arial" w:hAnsi="Arial" w:cs="Arial"/>
          <w:i w:val="0"/>
          <w:color w:val="auto"/>
          <w:lang w:val="sr-Latn-BA"/>
        </w:rPr>
        <w:t xml:space="preserve"> iteracije.</w:t>
      </w:r>
    </w:p>
    <w:p w14:paraId="3F795C3B" w14:textId="77777777" w:rsidR="00E67429" w:rsidRPr="00BE606A" w:rsidRDefault="009F026D">
      <w:pPr>
        <w:pStyle w:val="berschrift2"/>
        <w:rPr>
          <w:rFonts w:cs="Arial"/>
          <w:lang w:val="sr-Latn-BA"/>
        </w:rPr>
      </w:pPr>
      <w:bookmarkStart w:id="1" w:name="_Toc89420618"/>
      <w:r w:rsidRPr="00BE606A">
        <w:rPr>
          <w:rFonts w:cs="Arial"/>
          <w:lang w:val="sr-Latn-BA"/>
        </w:rPr>
        <w:t>Svrha</w:t>
      </w:r>
      <w:bookmarkEnd w:id="1"/>
    </w:p>
    <w:p w14:paraId="2DD42631" w14:textId="77777777" w:rsidR="00E67429" w:rsidRPr="00BE606A" w:rsidRDefault="009F026D" w:rsidP="00E86AE9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Svrha dokumenta Iteracioni plan je da obezbjedi uvid članovima razvojnog tima u probleme koji su planini</w:t>
      </w:r>
      <w:r w:rsidR="00500B75" w:rsidRPr="00BE606A">
        <w:rPr>
          <w:rFonts w:ascii="Arial" w:hAnsi="Arial" w:cs="Arial"/>
          <w:i w:val="0"/>
          <w:color w:val="auto"/>
          <w:lang w:val="sr-Latn-BA"/>
        </w:rPr>
        <w:t>rani</w:t>
      </w:r>
      <w:r w:rsidRPr="00BE606A">
        <w:rPr>
          <w:rFonts w:ascii="Arial" w:hAnsi="Arial" w:cs="Arial"/>
          <w:i w:val="0"/>
          <w:color w:val="auto"/>
          <w:lang w:val="sr-Latn-BA"/>
        </w:rPr>
        <w:t xml:space="preserve"> da se rješe tokom trenutne iteracije.</w:t>
      </w:r>
    </w:p>
    <w:p w14:paraId="3EC9E8B6" w14:textId="77777777" w:rsidR="00A60F75" w:rsidRPr="00BE606A" w:rsidRDefault="00A60F75" w:rsidP="00A60F75">
      <w:pPr>
        <w:pStyle w:val="berschrift2"/>
        <w:rPr>
          <w:rFonts w:cs="Arial"/>
          <w:lang w:val="sr-Latn-BA"/>
        </w:rPr>
      </w:pPr>
      <w:bookmarkStart w:id="2" w:name="_Toc89420619"/>
      <w:r w:rsidRPr="00BE606A">
        <w:rPr>
          <w:rFonts w:cs="Arial"/>
          <w:lang w:val="sr-Latn-BA"/>
        </w:rPr>
        <w:t>Namjena dokumenta</w:t>
      </w:r>
      <w:bookmarkEnd w:id="2"/>
    </w:p>
    <w:p w14:paraId="62F16FD2" w14:textId="6E3CD6D3" w:rsidR="00A60F75" w:rsidRPr="00BE606A" w:rsidRDefault="00A60F75" w:rsidP="00A60F75">
      <w:pPr>
        <w:ind w:left="720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Dokument Iteracioni plan namjenjen je članovim i </w:t>
      </w:r>
      <w:r w:rsidR="00E86AE9">
        <w:rPr>
          <w:rFonts w:ascii="Arial" w:hAnsi="Arial" w:cs="Arial"/>
          <w:lang w:val="sr-Latn-BA"/>
        </w:rPr>
        <w:t>Project menadzeru</w:t>
      </w:r>
      <w:r w:rsidRPr="00BE606A">
        <w:rPr>
          <w:rFonts w:ascii="Arial" w:hAnsi="Arial" w:cs="Arial"/>
          <w:lang w:val="sr-Latn-BA"/>
        </w:rPr>
        <w:t>.</w:t>
      </w:r>
    </w:p>
    <w:p w14:paraId="635BC618" w14:textId="77777777" w:rsidR="00E67429" w:rsidRPr="00BE606A" w:rsidRDefault="00A60F75">
      <w:pPr>
        <w:pStyle w:val="berschrift2"/>
        <w:rPr>
          <w:rFonts w:cs="Arial"/>
          <w:lang w:val="sr-Latn-BA"/>
        </w:rPr>
      </w:pPr>
      <w:bookmarkStart w:id="3" w:name="_Toc89420620"/>
      <w:r w:rsidRPr="00BE606A">
        <w:rPr>
          <w:rFonts w:cs="Arial"/>
          <w:lang w:val="sr-Latn-BA"/>
        </w:rPr>
        <w:t>Pojmovi, skraćenice i akronimi</w:t>
      </w:r>
      <w:bookmarkEnd w:id="3"/>
    </w:p>
    <w:p w14:paraId="52CB7BC2" w14:textId="77777777" w:rsidR="00E67429" w:rsidRPr="00BE606A" w:rsidRDefault="00A60F75" w:rsidP="00A60F75">
      <w:pPr>
        <w:ind w:firstLine="720"/>
        <w:jc w:val="both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Svi korišteni, nepoznati pojmovi, akronimi i skraćenice su opisani u dokumentu Rječnik (Glossary).</w:t>
      </w:r>
    </w:p>
    <w:p w14:paraId="635790AD" w14:textId="77777777" w:rsidR="00E67429" w:rsidRPr="00BE606A" w:rsidRDefault="00A60F75">
      <w:pPr>
        <w:pStyle w:val="berschrift2"/>
        <w:rPr>
          <w:rFonts w:cs="Arial"/>
          <w:lang w:val="sr-Latn-BA"/>
        </w:rPr>
      </w:pPr>
      <w:bookmarkStart w:id="4" w:name="_Toc89420621"/>
      <w:r w:rsidRPr="00BE606A">
        <w:rPr>
          <w:rFonts w:cs="Arial"/>
          <w:lang w:val="sr-Latn-BA"/>
        </w:rPr>
        <w:t>Pregled</w:t>
      </w:r>
      <w:bookmarkEnd w:id="4"/>
    </w:p>
    <w:p w14:paraId="31561677" w14:textId="5980379D" w:rsidR="00E67429" w:rsidRPr="00BE606A" w:rsidRDefault="00A60F75" w:rsidP="00E86AE9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Dokument Iteracioni plan daje uvid u aktivnosti i zadatke, zaduženja resursa, zavisnost izme</w:t>
      </w:r>
      <w:r w:rsidR="00E86AE9">
        <w:rPr>
          <w:rFonts w:ascii="Arial" w:hAnsi="Arial" w:cs="Arial"/>
          <w:i w:val="0"/>
          <w:color w:val="auto"/>
          <w:lang w:val="sr-Latn-BA"/>
        </w:rPr>
        <w:t>dj</w:t>
      </w:r>
      <w:r w:rsidRPr="00BE606A">
        <w:rPr>
          <w:rFonts w:ascii="Arial" w:hAnsi="Arial" w:cs="Arial"/>
          <w:i w:val="0"/>
          <w:color w:val="auto"/>
          <w:lang w:val="sr-Latn-BA"/>
        </w:rPr>
        <w:t>u zadataka unutar iteracija.</w:t>
      </w:r>
    </w:p>
    <w:p w14:paraId="4EA88FFF" w14:textId="77777777" w:rsidR="00A60F75" w:rsidRPr="00BE606A" w:rsidRDefault="00826604" w:rsidP="00A60F75">
      <w:pPr>
        <w:pStyle w:val="berschrift1"/>
        <w:rPr>
          <w:rFonts w:cs="Arial"/>
          <w:lang w:val="sr-Latn-BA"/>
        </w:rPr>
      </w:pPr>
      <w:bookmarkStart w:id="5" w:name="_Toc89420622"/>
      <w:r w:rsidRPr="00BE606A">
        <w:rPr>
          <w:rFonts w:cs="Arial"/>
          <w:lang w:val="sr-Latn-BA"/>
        </w:rPr>
        <w:t>Plan</w:t>
      </w:r>
      <w:bookmarkEnd w:id="5"/>
    </w:p>
    <w:p w14:paraId="33A90F64" w14:textId="77777777" w:rsidR="00500B75" w:rsidRPr="00BE606A" w:rsidRDefault="007F13E0" w:rsidP="00500B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Pisanje</w:t>
      </w:r>
      <w:r w:rsidR="00500B75" w:rsidRPr="00BE606A">
        <w:rPr>
          <w:rFonts w:ascii="Arial" w:hAnsi="Arial" w:cs="Arial"/>
          <w:lang w:val="sr-Latn-BA"/>
        </w:rPr>
        <w:t xml:space="preserve"> dokumentacije vezane za Prikupljanje zahtjeva:</w:t>
      </w:r>
    </w:p>
    <w:p w14:paraId="7884D6E5" w14:textId="4353A143" w:rsidR="00E125EC" w:rsidRPr="00E125EC" w:rsidRDefault="00500B75" w:rsidP="00E125EC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Zahtjevi zainteresovanih strana.</w:t>
      </w:r>
    </w:p>
    <w:p w14:paraId="24DB1E48" w14:textId="77777777" w:rsidR="00A60F75" w:rsidRPr="00BE606A" w:rsidRDefault="00A60F75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Upoznavanje </w:t>
      </w:r>
      <w:r w:rsidR="00500B75" w:rsidRPr="00BE606A">
        <w:rPr>
          <w:rFonts w:ascii="Arial" w:hAnsi="Arial" w:cs="Arial"/>
          <w:lang w:val="sr-Latn-BA"/>
        </w:rPr>
        <w:t xml:space="preserve">članova tima sa </w:t>
      </w:r>
      <w:r w:rsidR="00F74697" w:rsidRPr="00BE606A">
        <w:rPr>
          <w:rFonts w:ascii="Arial" w:hAnsi="Arial" w:cs="Arial"/>
          <w:lang w:val="sr-Latn-BA"/>
        </w:rPr>
        <w:t xml:space="preserve">dolazećim </w:t>
      </w:r>
      <w:r w:rsidR="00500B75" w:rsidRPr="00BE606A">
        <w:rPr>
          <w:rFonts w:ascii="Arial" w:hAnsi="Arial" w:cs="Arial"/>
          <w:lang w:val="sr-Latn-BA"/>
        </w:rPr>
        <w:t>problemi</w:t>
      </w:r>
      <w:r w:rsidRPr="00BE606A">
        <w:rPr>
          <w:rFonts w:ascii="Arial" w:hAnsi="Arial" w:cs="Arial"/>
          <w:lang w:val="sr-Latn-BA"/>
        </w:rPr>
        <w:t>m</w:t>
      </w:r>
      <w:r w:rsidR="00F74697" w:rsidRPr="00BE606A">
        <w:rPr>
          <w:rFonts w:ascii="Arial" w:hAnsi="Arial" w:cs="Arial"/>
          <w:lang w:val="sr-Latn-BA"/>
        </w:rPr>
        <w:t>a</w:t>
      </w:r>
      <w:r w:rsidRPr="00BE606A">
        <w:rPr>
          <w:rFonts w:ascii="Arial" w:hAnsi="Arial" w:cs="Arial"/>
          <w:lang w:val="sr-Latn-BA"/>
        </w:rPr>
        <w:t xml:space="preserve"> </w:t>
      </w:r>
      <w:r w:rsidR="00F74697" w:rsidRPr="00BE606A">
        <w:rPr>
          <w:rFonts w:ascii="Arial" w:hAnsi="Arial" w:cs="Arial"/>
          <w:lang w:val="sr-Latn-BA"/>
        </w:rPr>
        <w:t>koje</w:t>
      </w:r>
      <w:r w:rsidR="007A0C7E" w:rsidRPr="00BE606A">
        <w:rPr>
          <w:rFonts w:ascii="Arial" w:hAnsi="Arial" w:cs="Arial"/>
          <w:lang w:val="sr-Latn-BA"/>
        </w:rPr>
        <w:t xml:space="preserve"> je potrebno riješiti.</w:t>
      </w:r>
    </w:p>
    <w:p w14:paraId="05256D3A" w14:textId="62A8A445" w:rsidR="007A0C7E" w:rsidRPr="00BE606A" w:rsidRDefault="00E125EC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Privodjenje kraju dokumenta „Slučajevi korištenja“</w:t>
      </w:r>
    </w:p>
    <w:p w14:paraId="1DD15314" w14:textId="490298F9" w:rsidR="00F74697" w:rsidRDefault="00F74697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Izrada </w:t>
      </w:r>
      <w:r w:rsidR="00677ABF">
        <w:rPr>
          <w:rFonts w:ascii="Arial" w:hAnsi="Arial" w:cs="Arial"/>
          <w:lang w:val="sr-Latn-BA"/>
        </w:rPr>
        <w:t>strukture XML fajla</w:t>
      </w:r>
    </w:p>
    <w:p w14:paraId="044689CC" w14:textId="61576521" w:rsidR="00677ABF" w:rsidRPr="00BE606A" w:rsidRDefault="00677ABF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Izrada modela zahtjeva kao i modela slučajeva korištenja</w:t>
      </w:r>
    </w:p>
    <w:p w14:paraId="67227B3B" w14:textId="06EEEC5B" w:rsidR="00E125EC" w:rsidRPr="00677ABF" w:rsidRDefault="00F74697" w:rsidP="00677ABF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Generisanje dokumentacije vezane za </w:t>
      </w:r>
      <w:r w:rsidR="00677ABF">
        <w:rPr>
          <w:rFonts w:ascii="Arial" w:hAnsi="Arial" w:cs="Arial"/>
          <w:lang w:val="sr-Latn-BA"/>
        </w:rPr>
        <w:t>Projektnu dokumentaciju</w:t>
      </w:r>
      <w:r w:rsidRPr="00BE606A">
        <w:rPr>
          <w:rFonts w:ascii="Arial" w:hAnsi="Arial" w:cs="Arial"/>
          <w:lang w:val="sr-Latn-BA"/>
        </w:rPr>
        <w:t>:</w:t>
      </w:r>
    </w:p>
    <w:p w14:paraId="249C8330" w14:textId="02FD0783" w:rsidR="00F74697" w:rsidRDefault="00E125EC" w:rsidP="00E125EC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Napomene o izdanju</w:t>
      </w:r>
    </w:p>
    <w:p w14:paraId="45DC7970" w14:textId="3C118410" w:rsidR="00E125EC" w:rsidRPr="00E125EC" w:rsidRDefault="00E125EC" w:rsidP="00E125EC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Plan distribucije</w:t>
      </w:r>
    </w:p>
    <w:p w14:paraId="23619E03" w14:textId="574D9008" w:rsidR="00F74697" w:rsidRPr="00BE606A" w:rsidRDefault="00662A9D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Pisanje</w:t>
      </w:r>
      <w:r w:rsidR="00F74697" w:rsidRPr="00BE606A">
        <w:rPr>
          <w:rFonts w:ascii="Arial" w:hAnsi="Arial" w:cs="Arial"/>
          <w:lang w:val="sr-Latn-BA"/>
        </w:rPr>
        <w:t xml:space="preserve"> dokumentacije vezane za </w:t>
      </w:r>
      <w:r w:rsidR="00677ABF">
        <w:rPr>
          <w:rFonts w:ascii="Arial" w:hAnsi="Arial" w:cs="Arial"/>
          <w:lang w:val="sr-Latn-BA"/>
        </w:rPr>
        <w:t>Prikupljanje zahtjeva</w:t>
      </w:r>
      <w:r w:rsidR="00F74697" w:rsidRPr="00BE606A">
        <w:rPr>
          <w:rFonts w:ascii="Arial" w:hAnsi="Arial" w:cs="Arial"/>
          <w:lang w:val="sr-Latn-BA"/>
        </w:rPr>
        <w:t>:</w:t>
      </w:r>
    </w:p>
    <w:p w14:paraId="64D4FFF0" w14:textId="189F8F46" w:rsidR="00F74697" w:rsidRDefault="00677ABF" w:rsidP="00E125EC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Riječnik</w:t>
      </w:r>
    </w:p>
    <w:p w14:paraId="375CA408" w14:textId="67A352C5" w:rsidR="00677ABF" w:rsidRDefault="00677ABF" w:rsidP="00E125EC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Smjernice za dizajn</w:t>
      </w:r>
    </w:p>
    <w:p w14:paraId="686DFDC4" w14:textId="5B130305" w:rsidR="00677ABF" w:rsidRDefault="00677ABF" w:rsidP="00E125EC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Smjernice za programiranje</w:t>
      </w:r>
    </w:p>
    <w:p w14:paraId="630D9520" w14:textId="443B6E1D" w:rsidR="00677ABF" w:rsidRPr="00677ABF" w:rsidRDefault="00677ABF" w:rsidP="00677ABF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Smjernice za modelovanje slučajeva koristenja</w:t>
      </w:r>
    </w:p>
    <w:p w14:paraId="5A6B75C0" w14:textId="77777777" w:rsidR="00521933" w:rsidRPr="00BE606A" w:rsidRDefault="00521933" w:rsidP="00521933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Predstavljanje članovima tima rješene probleme </w:t>
      </w:r>
      <w:r w:rsidR="00F74697" w:rsidRPr="00BE606A">
        <w:rPr>
          <w:rFonts w:ascii="Arial" w:hAnsi="Arial" w:cs="Arial"/>
          <w:lang w:val="sr-Latn-BA"/>
        </w:rPr>
        <w:t>druge</w:t>
      </w:r>
      <w:r w:rsidRPr="00BE606A">
        <w:rPr>
          <w:rFonts w:ascii="Arial" w:hAnsi="Arial" w:cs="Arial"/>
          <w:lang w:val="sr-Latn-BA"/>
        </w:rPr>
        <w:t xml:space="preserve"> iteracije.</w:t>
      </w:r>
    </w:p>
    <w:p w14:paraId="67911F3D" w14:textId="77777777" w:rsidR="00E67429" w:rsidRPr="00BE606A" w:rsidRDefault="00521933">
      <w:pPr>
        <w:pStyle w:val="berschrift1"/>
        <w:rPr>
          <w:rFonts w:cs="Arial"/>
          <w:b w:val="0"/>
          <w:lang w:val="sr-Latn-BA"/>
        </w:rPr>
      </w:pPr>
      <w:bookmarkStart w:id="6" w:name="_Toc89420623"/>
      <w:r w:rsidRPr="00BE606A">
        <w:rPr>
          <w:rFonts w:cs="Arial"/>
          <w:lang w:val="sr-Latn-BA"/>
        </w:rPr>
        <w:t>Resursi</w:t>
      </w:r>
      <w:bookmarkEnd w:id="6"/>
    </w:p>
    <w:p w14:paraId="346F29EE" w14:textId="77777777" w:rsidR="00E125EC" w:rsidRPr="0053509A" w:rsidRDefault="00E125EC" w:rsidP="00E125EC">
      <w:pPr>
        <w:pStyle w:val="InfoBlue"/>
        <w:rPr>
          <w:rFonts w:ascii="Arial" w:hAnsi="Arial" w:cs="Arial"/>
          <w:i w:val="0"/>
          <w:color w:val="auto"/>
          <w:lang w:val="sr-Latn-BA"/>
        </w:rPr>
      </w:pPr>
      <w:bookmarkStart w:id="7" w:name="_Toc89420624"/>
      <w:r w:rsidRPr="0053509A">
        <w:rPr>
          <w:rFonts w:ascii="Arial" w:hAnsi="Arial" w:cs="Arial"/>
          <w:i w:val="0"/>
          <w:color w:val="auto"/>
          <w:lang w:val="sr-Latn-BA"/>
        </w:rPr>
        <w:t xml:space="preserve">Za rješavanje problema uloženi su ljudski resursi, 3 člana ekipe i </w:t>
      </w:r>
      <w:r>
        <w:rPr>
          <w:rFonts w:ascii="Arial" w:hAnsi="Arial" w:cs="Arial"/>
          <w:i w:val="0"/>
          <w:color w:val="auto"/>
          <w:lang w:val="sr-Latn-BA"/>
        </w:rPr>
        <w:t>Project manager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. </w:t>
      </w:r>
    </w:p>
    <w:p w14:paraId="4E8C2C66" w14:textId="77777777" w:rsidR="00E67429" w:rsidRPr="00BE606A" w:rsidRDefault="00521933">
      <w:pPr>
        <w:pStyle w:val="berschrift1"/>
        <w:rPr>
          <w:rFonts w:cs="Arial"/>
          <w:b w:val="0"/>
          <w:lang w:val="sr-Latn-BA"/>
        </w:rPr>
      </w:pPr>
      <w:r w:rsidRPr="00BE606A">
        <w:rPr>
          <w:rFonts w:cs="Arial"/>
          <w:lang w:val="sr-Latn-BA"/>
        </w:rPr>
        <w:t>Pravila</w:t>
      </w:r>
      <w:bookmarkEnd w:id="7"/>
    </w:p>
    <w:p w14:paraId="729032E6" w14:textId="77777777" w:rsidR="00EF1F8E" w:rsidRPr="00BE606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Izrada projektne dokumentacije izvršava se po RUP šablonima.</w:t>
      </w:r>
    </w:p>
    <w:sectPr w:rsidR="00EF1F8E" w:rsidRPr="00BE606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4ED12" w14:textId="77777777" w:rsidR="002D507E" w:rsidRDefault="002D507E">
      <w:pPr>
        <w:spacing w:line="240" w:lineRule="auto"/>
      </w:pPr>
      <w:r>
        <w:separator/>
      </w:r>
    </w:p>
  </w:endnote>
  <w:endnote w:type="continuationSeparator" w:id="0">
    <w:p w14:paraId="1AF81A53" w14:textId="77777777" w:rsidR="002D507E" w:rsidRDefault="002D5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EDCC1" w14:textId="77777777" w:rsidR="00E67429" w:rsidRDefault="0082660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917B553" w14:textId="77777777" w:rsidR="00E67429" w:rsidRDefault="00E6742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29" w:rsidRPr="00BE606A" w14:paraId="71D799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2C8931" w14:textId="77777777" w:rsidR="00E67429" w:rsidRPr="00BE606A" w:rsidRDefault="00921F55">
          <w:pPr>
            <w:ind w:right="360"/>
            <w:rPr>
              <w:rFonts w:ascii="Arial" w:hAnsi="Arial" w:cs="Arial"/>
            </w:rPr>
          </w:pPr>
          <w:r w:rsidRPr="00BE606A">
            <w:rPr>
              <w:rFonts w:ascii="Arial" w:hAnsi="Arial" w:cs="Arial"/>
            </w:rP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97F2E5" w14:textId="77777777" w:rsidR="00E67429" w:rsidRPr="00BE606A" w:rsidRDefault="00826604" w:rsidP="008C3C61">
          <w:pPr>
            <w:jc w:val="center"/>
            <w:rPr>
              <w:rFonts w:ascii="Arial" w:hAnsi="Arial" w:cs="Arial"/>
            </w:rPr>
          </w:pPr>
          <w:r w:rsidRPr="00BE606A">
            <w:rPr>
              <w:rFonts w:ascii="Arial" w:hAnsi="Arial" w:cs="Arial"/>
            </w:rPr>
            <w:sym w:font="Symbol" w:char="F0D3"/>
          </w:r>
          <w:r w:rsidR="008C3C61" w:rsidRPr="00BE606A">
            <w:rPr>
              <w:rFonts w:ascii="Arial" w:hAnsi="Arial" w:cs="Arial"/>
            </w:rPr>
            <w:t>Grupa1</w:t>
          </w:r>
          <w:r w:rsidRPr="00BE606A">
            <w:rPr>
              <w:rFonts w:ascii="Arial" w:hAnsi="Arial" w:cs="Arial"/>
            </w:rPr>
            <w:t xml:space="preserve">, </w:t>
          </w:r>
          <w:r w:rsidRPr="00BE606A">
            <w:rPr>
              <w:rFonts w:ascii="Arial" w:hAnsi="Arial" w:cs="Arial"/>
            </w:rPr>
            <w:fldChar w:fldCharType="begin"/>
          </w:r>
          <w:r w:rsidRPr="00BE606A">
            <w:rPr>
              <w:rFonts w:ascii="Arial" w:hAnsi="Arial" w:cs="Arial"/>
            </w:rPr>
            <w:instrText xml:space="preserve"> DATE \@ "yyyy" </w:instrText>
          </w:r>
          <w:r w:rsidRPr="00BE606A">
            <w:rPr>
              <w:rFonts w:ascii="Arial" w:hAnsi="Arial" w:cs="Arial"/>
            </w:rPr>
            <w:fldChar w:fldCharType="separate"/>
          </w:r>
          <w:r w:rsidR="00C52E1F">
            <w:rPr>
              <w:rFonts w:ascii="Arial" w:hAnsi="Arial" w:cs="Arial"/>
              <w:noProof/>
            </w:rPr>
            <w:t>2024</w:t>
          </w:r>
          <w:r w:rsidRPr="00BE606A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4E09B7" w14:textId="77777777" w:rsidR="00E67429" w:rsidRPr="00BE606A" w:rsidRDefault="00826604" w:rsidP="00921F55">
          <w:pPr>
            <w:jc w:val="right"/>
            <w:rPr>
              <w:rFonts w:ascii="Arial" w:hAnsi="Arial" w:cs="Arial"/>
            </w:rPr>
          </w:pPr>
          <w:r w:rsidRPr="00BE606A">
            <w:rPr>
              <w:rStyle w:val="Seitenzahl"/>
              <w:rFonts w:ascii="Arial" w:hAnsi="Arial" w:cs="Arial"/>
            </w:rPr>
            <w:fldChar w:fldCharType="begin"/>
          </w:r>
          <w:r w:rsidRPr="00BE606A">
            <w:rPr>
              <w:rStyle w:val="Seitenzahl"/>
              <w:rFonts w:ascii="Arial" w:hAnsi="Arial" w:cs="Arial"/>
            </w:rPr>
            <w:instrText xml:space="preserve"> PAGE </w:instrText>
          </w:r>
          <w:r w:rsidRPr="00BE606A">
            <w:rPr>
              <w:rStyle w:val="Seitenzahl"/>
              <w:rFonts w:ascii="Arial" w:hAnsi="Arial" w:cs="Arial"/>
            </w:rPr>
            <w:fldChar w:fldCharType="separate"/>
          </w:r>
          <w:r w:rsidR="00BE606A">
            <w:rPr>
              <w:rStyle w:val="Seitenzahl"/>
              <w:rFonts w:ascii="Arial" w:hAnsi="Arial" w:cs="Arial"/>
              <w:noProof/>
            </w:rPr>
            <w:t>4</w:t>
          </w:r>
          <w:r w:rsidRPr="00BE606A">
            <w:rPr>
              <w:rStyle w:val="Seitenzahl"/>
              <w:rFonts w:ascii="Arial" w:hAnsi="Arial" w:cs="Arial"/>
            </w:rPr>
            <w:fldChar w:fldCharType="end"/>
          </w:r>
          <w:r w:rsidRPr="00BE606A">
            <w:rPr>
              <w:rStyle w:val="Seitenzahl"/>
              <w:rFonts w:ascii="Arial" w:hAnsi="Arial" w:cs="Arial"/>
            </w:rPr>
            <w:t xml:space="preserve"> </w:t>
          </w:r>
        </w:p>
      </w:tc>
    </w:tr>
  </w:tbl>
  <w:p w14:paraId="771982A9" w14:textId="77777777" w:rsidR="00E67429" w:rsidRPr="00BE606A" w:rsidRDefault="00E67429">
    <w:pPr>
      <w:pStyle w:val="Fuzeile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34927" w14:textId="77777777" w:rsidR="00E67429" w:rsidRDefault="00E674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965D1" w14:textId="77777777" w:rsidR="002D507E" w:rsidRDefault="002D507E">
      <w:pPr>
        <w:spacing w:line="240" w:lineRule="auto"/>
      </w:pPr>
      <w:r>
        <w:separator/>
      </w:r>
    </w:p>
  </w:footnote>
  <w:footnote w:type="continuationSeparator" w:id="0">
    <w:p w14:paraId="152331A0" w14:textId="77777777" w:rsidR="002D507E" w:rsidRDefault="002D50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6BE13" w14:textId="77777777" w:rsidR="00E67429" w:rsidRDefault="00E67429">
    <w:pPr>
      <w:rPr>
        <w:sz w:val="24"/>
      </w:rPr>
    </w:pPr>
  </w:p>
  <w:p w14:paraId="6CB6AA81" w14:textId="77777777" w:rsidR="00E67429" w:rsidRDefault="00E67429">
    <w:pPr>
      <w:pBdr>
        <w:top w:val="single" w:sz="6" w:space="1" w:color="auto"/>
      </w:pBdr>
      <w:rPr>
        <w:sz w:val="24"/>
      </w:rPr>
    </w:pPr>
  </w:p>
  <w:p w14:paraId="36B7FB45" w14:textId="77777777" w:rsidR="00E67429" w:rsidRDefault="00EF1F8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4B2F48D4" w14:textId="77777777" w:rsidR="00E67429" w:rsidRDefault="00E67429">
    <w:pPr>
      <w:pBdr>
        <w:bottom w:val="single" w:sz="6" w:space="1" w:color="auto"/>
      </w:pBdr>
      <w:jc w:val="right"/>
      <w:rPr>
        <w:sz w:val="24"/>
      </w:rPr>
    </w:pPr>
  </w:p>
  <w:p w14:paraId="7009C0C8" w14:textId="77777777" w:rsidR="00E67429" w:rsidRDefault="00E6742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29" w:rsidRPr="00BE606A" w14:paraId="180B9E82" w14:textId="77777777">
      <w:tc>
        <w:tcPr>
          <w:tcW w:w="6379" w:type="dxa"/>
        </w:tcPr>
        <w:p w14:paraId="233D0689" w14:textId="78981DAA" w:rsidR="00E67429" w:rsidRPr="00BE606A" w:rsidRDefault="005A49E5" w:rsidP="00921F55">
          <w:pPr>
            <w:rPr>
              <w:rFonts w:ascii="Arial" w:hAnsi="Arial" w:cs="Arial"/>
              <w:b/>
              <w:lang w:val="sr-Latn-BA"/>
            </w:rPr>
          </w:pPr>
          <w:r>
            <w:rPr>
              <w:rFonts w:ascii="Arial" w:hAnsi="Arial" w:cs="Arial"/>
              <w:b/>
              <w:lang w:val="sr-Latn-BA"/>
            </w:rPr>
            <w:t>LightsOn</w:t>
          </w:r>
        </w:p>
      </w:tc>
      <w:tc>
        <w:tcPr>
          <w:tcW w:w="3179" w:type="dxa"/>
        </w:tcPr>
        <w:p w14:paraId="77306E7D" w14:textId="77777777" w:rsidR="00E67429" w:rsidRPr="00BE606A" w:rsidRDefault="00826604" w:rsidP="009F026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 xml:space="preserve">  </w:t>
          </w:r>
          <w:r w:rsidR="009F026D" w:rsidRPr="00BE606A">
            <w:rPr>
              <w:rFonts w:ascii="Arial" w:hAnsi="Arial" w:cs="Arial"/>
              <w:lang w:val="sr-Latn-BA"/>
            </w:rPr>
            <w:t xml:space="preserve">Verzija:   </w:t>
          </w:r>
          <w:r w:rsidR="00500B75" w:rsidRPr="00BE606A">
            <w:rPr>
              <w:rFonts w:ascii="Arial" w:hAnsi="Arial" w:cs="Arial"/>
              <w:lang w:val="sr-Latn-BA"/>
            </w:rPr>
            <w:t xml:space="preserve">            2</w:t>
          </w:r>
          <w:r w:rsidR="009F026D" w:rsidRPr="00BE606A">
            <w:rPr>
              <w:rFonts w:ascii="Arial" w:hAnsi="Arial" w:cs="Arial"/>
              <w:lang w:val="sr-Latn-BA"/>
            </w:rPr>
            <w:t>.0</w:t>
          </w:r>
        </w:p>
      </w:tc>
    </w:tr>
    <w:tr w:rsidR="00E67429" w:rsidRPr="00BE606A" w14:paraId="688D77F5" w14:textId="77777777">
      <w:tc>
        <w:tcPr>
          <w:tcW w:w="6379" w:type="dxa"/>
        </w:tcPr>
        <w:p w14:paraId="10CCA6B0" w14:textId="77777777" w:rsidR="00E67429" w:rsidRPr="00BE606A" w:rsidRDefault="009F026D" w:rsidP="009F026D">
          <w:pPr>
            <w:tabs>
              <w:tab w:val="left" w:pos="1834"/>
            </w:tabs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>Plan iteracije</w:t>
          </w:r>
        </w:p>
      </w:tc>
      <w:tc>
        <w:tcPr>
          <w:tcW w:w="3179" w:type="dxa"/>
        </w:tcPr>
        <w:p w14:paraId="16237007" w14:textId="06A7391B" w:rsidR="00E67429" w:rsidRPr="00BE606A" w:rsidRDefault="00826604" w:rsidP="00500B75">
          <w:pPr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 xml:space="preserve">  </w:t>
          </w:r>
          <w:r w:rsidR="00500B75" w:rsidRPr="00BE606A">
            <w:rPr>
              <w:rFonts w:ascii="Arial" w:hAnsi="Arial" w:cs="Arial"/>
              <w:lang w:val="sr-Latn-BA"/>
            </w:rPr>
            <w:t>Datum</w:t>
          </w:r>
          <w:r w:rsidRPr="00BE606A">
            <w:rPr>
              <w:rFonts w:ascii="Arial" w:hAnsi="Arial" w:cs="Arial"/>
              <w:lang w:val="sr-Latn-BA"/>
            </w:rPr>
            <w:t xml:space="preserve">:  </w:t>
          </w:r>
          <w:r w:rsidR="00500B75" w:rsidRPr="00BE606A">
            <w:rPr>
              <w:rFonts w:ascii="Arial" w:hAnsi="Arial" w:cs="Arial"/>
              <w:lang w:val="sr-Latn-BA"/>
            </w:rPr>
            <w:t xml:space="preserve"> </w:t>
          </w:r>
          <w:r w:rsidR="005A49E5">
            <w:rPr>
              <w:rFonts w:ascii="Arial" w:hAnsi="Arial" w:cs="Arial"/>
              <w:lang w:val="sr-Latn-BA"/>
            </w:rPr>
            <w:t>09.12.2024</w:t>
          </w:r>
        </w:p>
      </w:tc>
    </w:tr>
  </w:tbl>
  <w:p w14:paraId="163FF3C8" w14:textId="77777777" w:rsidR="00E67429" w:rsidRPr="00BE606A" w:rsidRDefault="00E67429">
    <w:pPr>
      <w:pStyle w:val="Kopfzeile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06953" w14:textId="77777777" w:rsidR="00E67429" w:rsidRDefault="00E6742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E6728E"/>
    <w:multiLevelType w:val="hybridMultilevel"/>
    <w:tmpl w:val="C07269B6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EC4E95"/>
    <w:multiLevelType w:val="multilevel"/>
    <w:tmpl w:val="FAFE7C6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3200A80"/>
    <w:multiLevelType w:val="hybridMultilevel"/>
    <w:tmpl w:val="F4DC5062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E90380"/>
    <w:multiLevelType w:val="hybridMultilevel"/>
    <w:tmpl w:val="FAA8C2C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06761">
    <w:abstractNumId w:val="0"/>
  </w:num>
  <w:num w:numId="2" w16cid:durableId="20178760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38082422">
    <w:abstractNumId w:val="11"/>
  </w:num>
  <w:num w:numId="4" w16cid:durableId="1088968830">
    <w:abstractNumId w:val="23"/>
  </w:num>
  <w:num w:numId="5" w16cid:durableId="719281628">
    <w:abstractNumId w:val="16"/>
  </w:num>
  <w:num w:numId="6" w16cid:durableId="1715082718">
    <w:abstractNumId w:val="15"/>
  </w:num>
  <w:num w:numId="7" w16cid:durableId="51160374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73530320">
    <w:abstractNumId w:val="2"/>
  </w:num>
  <w:num w:numId="9" w16cid:durableId="206264910">
    <w:abstractNumId w:val="21"/>
  </w:num>
  <w:num w:numId="10" w16cid:durableId="1531380224">
    <w:abstractNumId w:val="3"/>
  </w:num>
  <w:num w:numId="11" w16cid:durableId="1438598126">
    <w:abstractNumId w:val="12"/>
  </w:num>
  <w:num w:numId="12" w16cid:durableId="248931331">
    <w:abstractNumId w:val="10"/>
  </w:num>
  <w:num w:numId="13" w16cid:durableId="1739279194">
    <w:abstractNumId w:val="20"/>
  </w:num>
  <w:num w:numId="14" w16cid:durableId="1102719840">
    <w:abstractNumId w:val="9"/>
  </w:num>
  <w:num w:numId="15" w16cid:durableId="489948033">
    <w:abstractNumId w:val="5"/>
  </w:num>
  <w:num w:numId="16" w16cid:durableId="1989435975">
    <w:abstractNumId w:val="19"/>
  </w:num>
  <w:num w:numId="17" w16cid:durableId="1137992136">
    <w:abstractNumId w:val="14"/>
  </w:num>
  <w:num w:numId="18" w16cid:durableId="821196489">
    <w:abstractNumId w:val="7"/>
  </w:num>
  <w:num w:numId="19" w16cid:durableId="1144734071">
    <w:abstractNumId w:val="13"/>
  </w:num>
  <w:num w:numId="20" w16cid:durableId="1939174850">
    <w:abstractNumId w:val="8"/>
  </w:num>
  <w:num w:numId="21" w16cid:durableId="700858457">
    <w:abstractNumId w:val="18"/>
  </w:num>
  <w:num w:numId="22" w16cid:durableId="1319846265">
    <w:abstractNumId w:val="17"/>
  </w:num>
  <w:num w:numId="23" w16cid:durableId="745107435">
    <w:abstractNumId w:val="22"/>
  </w:num>
  <w:num w:numId="24" w16cid:durableId="623853515">
    <w:abstractNumId w:val="4"/>
  </w:num>
  <w:num w:numId="25" w16cid:durableId="869227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F8E"/>
    <w:rsid w:val="000D1FCB"/>
    <w:rsid w:val="002929EC"/>
    <w:rsid w:val="002966A1"/>
    <w:rsid w:val="002D507E"/>
    <w:rsid w:val="00361E7C"/>
    <w:rsid w:val="00421225"/>
    <w:rsid w:val="00450755"/>
    <w:rsid w:val="004D69C0"/>
    <w:rsid w:val="00500B75"/>
    <w:rsid w:val="00521933"/>
    <w:rsid w:val="00560FB0"/>
    <w:rsid w:val="005A49E5"/>
    <w:rsid w:val="00662A9D"/>
    <w:rsid w:val="00677ABF"/>
    <w:rsid w:val="00730B64"/>
    <w:rsid w:val="007A0C7E"/>
    <w:rsid w:val="007F13E0"/>
    <w:rsid w:val="00826604"/>
    <w:rsid w:val="008C3C61"/>
    <w:rsid w:val="008D2AFA"/>
    <w:rsid w:val="008F1A19"/>
    <w:rsid w:val="00921F55"/>
    <w:rsid w:val="009F026D"/>
    <w:rsid w:val="00A60F75"/>
    <w:rsid w:val="00A6712E"/>
    <w:rsid w:val="00B14AE7"/>
    <w:rsid w:val="00B61621"/>
    <w:rsid w:val="00BE606A"/>
    <w:rsid w:val="00C52E1F"/>
    <w:rsid w:val="00CE3B5B"/>
    <w:rsid w:val="00D26224"/>
    <w:rsid w:val="00D93A32"/>
    <w:rsid w:val="00E125EC"/>
    <w:rsid w:val="00E467F6"/>
    <w:rsid w:val="00E528A9"/>
    <w:rsid w:val="00E67429"/>
    <w:rsid w:val="00E86AE9"/>
    <w:rsid w:val="00EF1F8E"/>
    <w:rsid w:val="00EF6DE5"/>
    <w:rsid w:val="00F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8CCBED"/>
  <w15:chartTrackingRefBased/>
  <w15:docId w15:val="{6960C687-4A3F-4128-A73E-C79F3DD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customStyle="1" w:styleId="FuzeileZchn">
    <w:name w:val="Fußzeile Zchn"/>
    <w:link w:val="Fuzeile"/>
    <w:uiPriority w:val="99"/>
    <w:rsid w:val="008C3C61"/>
    <w:rPr>
      <w:lang w:val="en-US" w:eastAsia="en-US"/>
    </w:rPr>
  </w:style>
  <w:style w:type="paragraph" w:styleId="Listenabsatz">
    <w:name w:val="List Paragraph"/>
    <w:basedOn w:val="Standard"/>
    <w:uiPriority w:val="34"/>
    <w:qFormat/>
    <w:rsid w:val="0067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809D-A713-47BA-A8C8-AC925A46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0</TotalTime>
  <Pages>4</Pages>
  <Words>266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Stefan Jokic</dc:creator>
  <cp:keywords/>
  <dc:description/>
  <cp:lastModifiedBy>Dušan Marilović</cp:lastModifiedBy>
  <cp:revision>3</cp:revision>
  <cp:lastPrinted>1899-12-31T23:00:00Z</cp:lastPrinted>
  <dcterms:created xsi:type="dcterms:W3CDTF">2024-12-09T07:36:00Z</dcterms:created>
  <dcterms:modified xsi:type="dcterms:W3CDTF">2024-12-09T08:14:00Z</dcterms:modified>
</cp:coreProperties>
</file>