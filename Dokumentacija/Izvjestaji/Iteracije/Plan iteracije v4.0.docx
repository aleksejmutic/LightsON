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31492" w14:textId="01E85CCA" w:rsidR="004D69C0" w:rsidRPr="00BE606A" w:rsidRDefault="004D69C0">
      <w:pPr>
        <w:pStyle w:val="Titel"/>
        <w:jc w:val="right"/>
        <w:rPr>
          <w:rFonts w:cs="Arial"/>
          <w:lang w:val="sr-Latn-BA"/>
        </w:rPr>
      </w:pPr>
    </w:p>
    <w:p w14:paraId="50C8F7FC" w14:textId="18F14111" w:rsidR="00E67429" w:rsidRPr="00BE606A" w:rsidRDefault="00E125EC">
      <w:pPr>
        <w:pStyle w:val="Titel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t>LightsOn</w:t>
      </w:r>
    </w:p>
    <w:p w14:paraId="48DE5B4F" w14:textId="77777777" w:rsidR="00E67429" w:rsidRPr="00BE606A" w:rsidRDefault="00EF1F8E">
      <w:pPr>
        <w:pStyle w:val="Titel"/>
        <w:jc w:val="right"/>
        <w:rPr>
          <w:rFonts w:cs="Arial"/>
          <w:lang w:val="sr-Latn-BA"/>
        </w:rPr>
      </w:pPr>
      <w:r w:rsidRPr="00BE606A">
        <w:rPr>
          <w:rFonts w:cs="Arial"/>
          <w:lang w:val="sr-Latn-BA"/>
        </w:rPr>
        <w:t>Plan iteracije</w:t>
      </w:r>
    </w:p>
    <w:p w14:paraId="1561BA99" w14:textId="77777777" w:rsidR="00E67429" w:rsidRPr="00BE606A" w:rsidRDefault="00E67429">
      <w:pPr>
        <w:pStyle w:val="Titel"/>
        <w:jc w:val="right"/>
        <w:rPr>
          <w:rFonts w:cs="Arial"/>
          <w:lang w:val="sr-Latn-BA"/>
        </w:rPr>
      </w:pPr>
    </w:p>
    <w:p w14:paraId="61402B57" w14:textId="1D12DE60" w:rsidR="00E67429" w:rsidRPr="00BE606A" w:rsidRDefault="00500B75">
      <w:pPr>
        <w:pStyle w:val="Titel"/>
        <w:jc w:val="right"/>
        <w:rPr>
          <w:rFonts w:cs="Arial"/>
          <w:sz w:val="28"/>
          <w:lang w:val="sr-Latn-BA"/>
        </w:rPr>
      </w:pPr>
      <w:r w:rsidRPr="00BE606A">
        <w:rPr>
          <w:rFonts w:cs="Arial"/>
          <w:sz w:val="28"/>
          <w:lang w:val="sr-Latn-BA"/>
        </w:rPr>
        <w:t xml:space="preserve">Verzija </w:t>
      </w:r>
      <w:r w:rsidR="00BF43DE">
        <w:rPr>
          <w:rFonts w:cs="Arial"/>
          <w:sz w:val="28"/>
          <w:lang w:val="sr-Latn-BA"/>
        </w:rPr>
        <w:t>1</w:t>
      </w:r>
      <w:r w:rsidR="00EF1F8E" w:rsidRPr="00BE606A">
        <w:rPr>
          <w:rFonts w:cs="Arial"/>
          <w:sz w:val="28"/>
          <w:lang w:val="sr-Latn-BA"/>
        </w:rPr>
        <w:t>.0</w:t>
      </w:r>
    </w:p>
    <w:p w14:paraId="75CB8570" w14:textId="77777777" w:rsidR="00E67429" w:rsidRPr="00BE606A" w:rsidRDefault="00E67429">
      <w:pPr>
        <w:pStyle w:val="Titel"/>
        <w:rPr>
          <w:rFonts w:cs="Arial"/>
          <w:sz w:val="28"/>
          <w:lang w:val="sr-Latn-BA"/>
        </w:rPr>
      </w:pPr>
    </w:p>
    <w:p w14:paraId="1BCB1BEA" w14:textId="77777777" w:rsidR="00E67429" w:rsidRPr="00BE606A" w:rsidRDefault="00E67429">
      <w:pPr>
        <w:rPr>
          <w:rFonts w:ascii="Arial" w:hAnsi="Arial" w:cs="Arial"/>
          <w:lang w:val="sr-Latn-BA"/>
        </w:rPr>
      </w:pPr>
    </w:p>
    <w:p w14:paraId="59FAAE28" w14:textId="77777777" w:rsidR="00E67429" w:rsidRPr="00BE606A" w:rsidRDefault="00826604">
      <w:pPr>
        <w:pStyle w:val="InfoBlue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 </w:t>
      </w:r>
    </w:p>
    <w:p w14:paraId="00F81FAF" w14:textId="77777777" w:rsidR="00E67429" w:rsidRPr="00BE606A" w:rsidRDefault="00E67429">
      <w:pPr>
        <w:rPr>
          <w:rFonts w:ascii="Arial" w:hAnsi="Arial" w:cs="Arial"/>
          <w:lang w:val="sr-Latn-BA"/>
        </w:rPr>
        <w:sectPr w:rsidR="00E67429" w:rsidRPr="00BE606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E4264F" w14:textId="77777777" w:rsidR="009F026D" w:rsidRPr="00BE606A" w:rsidRDefault="00E467F6" w:rsidP="009F026D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7429" w:rsidRPr="00BE606A" w14:paraId="036CD21A" w14:textId="77777777" w:rsidTr="00730B64">
        <w:tc>
          <w:tcPr>
            <w:tcW w:w="2304" w:type="dxa"/>
          </w:tcPr>
          <w:p w14:paraId="509E8535" w14:textId="77777777"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6C6925C2" w14:textId="77777777"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18DA65B6" w14:textId="77777777"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0D7CAFB1" w14:textId="77777777" w:rsidR="00E67429" w:rsidRPr="00BE606A" w:rsidRDefault="002929EC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E67429" w:rsidRPr="00BE606A" w14:paraId="3BCF77C7" w14:textId="77777777" w:rsidTr="00730B64">
        <w:tc>
          <w:tcPr>
            <w:tcW w:w="2304" w:type="dxa"/>
          </w:tcPr>
          <w:p w14:paraId="00C4D6C9" w14:textId="7AA843DD" w:rsidR="00E67429" w:rsidRPr="00BE606A" w:rsidRDefault="0096590C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23</w:t>
            </w:r>
            <w:r w:rsidR="005A49E5">
              <w:rPr>
                <w:rFonts w:ascii="Arial" w:hAnsi="Arial" w:cs="Arial"/>
                <w:lang w:val="sr-Latn-BA"/>
              </w:rPr>
              <w:t>.</w:t>
            </w:r>
            <w:r>
              <w:rPr>
                <w:rFonts w:ascii="Arial" w:hAnsi="Arial" w:cs="Arial"/>
                <w:lang w:val="sr-Latn-BA"/>
              </w:rPr>
              <w:t>01</w:t>
            </w:r>
            <w:r w:rsidR="005A49E5">
              <w:rPr>
                <w:rFonts w:ascii="Arial" w:hAnsi="Arial" w:cs="Arial"/>
                <w:lang w:val="sr-Latn-BA"/>
              </w:rPr>
              <w:t>.2024</w:t>
            </w:r>
          </w:p>
        </w:tc>
        <w:tc>
          <w:tcPr>
            <w:tcW w:w="1152" w:type="dxa"/>
          </w:tcPr>
          <w:p w14:paraId="1A709E5C" w14:textId="7967117D" w:rsidR="00E67429" w:rsidRPr="00BE606A" w:rsidRDefault="00BF43DE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</w:t>
            </w:r>
            <w:r w:rsidR="00E467F6" w:rsidRPr="00BE606A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14:paraId="6D77F1E2" w14:textId="5AE3BBC7" w:rsidR="00E67429" w:rsidRPr="00BE606A" w:rsidRDefault="00E467F6" w:rsidP="00500B75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 xml:space="preserve">Iteracioni plan </w:t>
            </w:r>
            <w:r w:rsidR="0096590C">
              <w:rPr>
                <w:rFonts w:ascii="Arial" w:hAnsi="Arial" w:cs="Arial"/>
                <w:lang w:val="sr-Latn-BA"/>
              </w:rPr>
              <w:t>četvrte</w:t>
            </w:r>
            <w:r w:rsidR="005A49E5">
              <w:rPr>
                <w:rFonts w:ascii="Arial" w:hAnsi="Arial" w:cs="Arial"/>
                <w:lang w:val="sr-Latn-BA"/>
              </w:rPr>
              <w:t xml:space="preserve"> iteracije</w:t>
            </w:r>
          </w:p>
        </w:tc>
        <w:tc>
          <w:tcPr>
            <w:tcW w:w="2304" w:type="dxa"/>
          </w:tcPr>
          <w:p w14:paraId="2D8754DD" w14:textId="2C3C4AFF" w:rsidR="00E67429" w:rsidRPr="005A49E5" w:rsidRDefault="005A49E5" w:rsidP="00E467F6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Dušan Marilović</w:t>
            </w:r>
          </w:p>
        </w:tc>
      </w:tr>
    </w:tbl>
    <w:p w14:paraId="2132F0CD" w14:textId="77777777" w:rsidR="00E67429" w:rsidRPr="00BE606A" w:rsidRDefault="00E67429">
      <w:pPr>
        <w:rPr>
          <w:rFonts w:ascii="Arial" w:hAnsi="Arial" w:cs="Arial"/>
          <w:lang w:val="sr-Latn-BA"/>
        </w:rPr>
      </w:pPr>
    </w:p>
    <w:p w14:paraId="3A4CA457" w14:textId="77777777" w:rsidR="00E67429" w:rsidRPr="00BE606A" w:rsidRDefault="00826604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8C3C61" w:rsidRPr="00BE606A">
        <w:rPr>
          <w:rFonts w:cs="Arial"/>
          <w:lang w:val="sr-Latn-BA"/>
        </w:rPr>
        <w:lastRenderedPageBreak/>
        <w:t>Sadržaj</w:t>
      </w:r>
    </w:p>
    <w:p w14:paraId="29497C77" w14:textId="77777777" w:rsidR="00BE606A" w:rsidRPr="00BE606A" w:rsidRDefault="00826604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lang w:val="sr-Latn-BA"/>
        </w:rPr>
        <w:fldChar w:fldCharType="begin"/>
      </w:r>
      <w:r w:rsidRPr="00BE606A">
        <w:rPr>
          <w:rFonts w:ascii="Arial" w:hAnsi="Arial" w:cs="Arial"/>
          <w:lang w:val="sr-Latn-BA"/>
        </w:rPr>
        <w:instrText xml:space="preserve"> TOC \o "1-3" </w:instrText>
      </w:r>
      <w:r w:rsidRPr="00BE606A">
        <w:rPr>
          <w:rFonts w:ascii="Arial" w:hAnsi="Arial" w:cs="Arial"/>
          <w:lang w:val="sr-Latn-BA"/>
        </w:rPr>
        <w:fldChar w:fldCharType="separate"/>
      </w:r>
      <w:r w:rsidR="00BE606A" w:rsidRPr="00BE606A">
        <w:rPr>
          <w:rFonts w:ascii="Arial" w:hAnsi="Arial" w:cs="Arial"/>
          <w:noProof/>
          <w:lang w:val="sr-Latn-BA"/>
        </w:rPr>
        <w:t>1.</w:t>
      </w:r>
      <w:r w:rsidR="00BE606A"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="00BE606A" w:rsidRPr="00BE606A">
        <w:rPr>
          <w:rFonts w:ascii="Arial" w:hAnsi="Arial" w:cs="Arial"/>
          <w:noProof/>
          <w:lang w:val="sr-Latn-BA"/>
        </w:rPr>
        <w:t>Uvod</w:t>
      </w:r>
      <w:r w:rsidR="00BE606A" w:rsidRPr="00BE606A">
        <w:rPr>
          <w:rFonts w:ascii="Arial" w:hAnsi="Arial" w:cs="Arial"/>
          <w:noProof/>
        </w:rPr>
        <w:tab/>
      </w:r>
      <w:r w:rsidR="00BE606A" w:rsidRPr="00BE606A">
        <w:rPr>
          <w:rFonts w:ascii="Arial" w:hAnsi="Arial" w:cs="Arial"/>
          <w:noProof/>
        </w:rPr>
        <w:fldChar w:fldCharType="begin"/>
      </w:r>
      <w:r w:rsidR="00BE606A" w:rsidRPr="00BE606A">
        <w:rPr>
          <w:rFonts w:ascii="Arial" w:hAnsi="Arial" w:cs="Arial"/>
          <w:noProof/>
        </w:rPr>
        <w:instrText xml:space="preserve"> PAGEREF _Toc89420617 \h </w:instrText>
      </w:r>
      <w:r w:rsidR="00BE606A" w:rsidRPr="00BE606A">
        <w:rPr>
          <w:rFonts w:ascii="Arial" w:hAnsi="Arial" w:cs="Arial"/>
          <w:noProof/>
        </w:rPr>
      </w:r>
      <w:r w:rsidR="00BE606A" w:rsidRPr="00BE606A">
        <w:rPr>
          <w:rFonts w:ascii="Arial" w:hAnsi="Arial" w:cs="Arial"/>
          <w:noProof/>
        </w:rPr>
        <w:fldChar w:fldCharType="separate"/>
      </w:r>
      <w:r w:rsidR="00BE606A" w:rsidRPr="00BE606A">
        <w:rPr>
          <w:rFonts w:ascii="Arial" w:hAnsi="Arial" w:cs="Arial"/>
          <w:noProof/>
        </w:rPr>
        <w:t>4</w:t>
      </w:r>
      <w:r w:rsidR="00BE606A" w:rsidRPr="00BE606A">
        <w:rPr>
          <w:rFonts w:ascii="Arial" w:hAnsi="Arial" w:cs="Arial"/>
          <w:noProof/>
        </w:rPr>
        <w:fldChar w:fldCharType="end"/>
      </w:r>
    </w:p>
    <w:p w14:paraId="0338B96D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1.1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Svrha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_Toc89420618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322E360F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1.2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Namjena dokumenta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_Toc89420619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31DC9E6A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1.3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Pojmovi, skraćenice i akronimi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_Toc89420620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77B6257E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1.4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Pregled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_Toc89420621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21C93C93" w14:textId="77777777" w:rsidR="00BE606A" w:rsidRPr="00BE606A" w:rsidRDefault="00BE606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2.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Plan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_Toc89420622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40259929" w14:textId="77777777" w:rsidR="00BE606A" w:rsidRPr="00BE606A" w:rsidRDefault="00BE606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3.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Resursi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_Toc89420623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7D7197DA" w14:textId="77777777" w:rsidR="00BE606A" w:rsidRPr="00BE606A" w:rsidRDefault="00BE606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4.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Pravila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_Toc89420624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09DB7DDC" w14:textId="77777777" w:rsidR="00921F55" w:rsidRPr="00BE606A" w:rsidRDefault="00826604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fldChar w:fldCharType="end"/>
      </w:r>
    </w:p>
    <w:p w14:paraId="4478178B" w14:textId="77777777" w:rsidR="00921F55" w:rsidRPr="00BE606A" w:rsidRDefault="00921F55" w:rsidP="00921F55">
      <w:pPr>
        <w:rPr>
          <w:rFonts w:ascii="Arial" w:hAnsi="Arial" w:cs="Arial"/>
          <w:lang w:val="sr-Latn-BA"/>
        </w:rPr>
      </w:pPr>
    </w:p>
    <w:p w14:paraId="4E2C194B" w14:textId="77777777" w:rsidR="00921F55" w:rsidRPr="00BE606A" w:rsidRDefault="00921F55" w:rsidP="00921F55">
      <w:pPr>
        <w:rPr>
          <w:rFonts w:ascii="Arial" w:hAnsi="Arial" w:cs="Arial"/>
          <w:lang w:val="sr-Latn-BA"/>
        </w:rPr>
      </w:pPr>
    </w:p>
    <w:p w14:paraId="0CD33E5F" w14:textId="77777777" w:rsidR="00921F55" w:rsidRPr="00BE606A" w:rsidRDefault="00921F55" w:rsidP="00921F55">
      <w:pPr>
        <w:rPr>
          <w:rFonts w:ascii="Arial" w:hAnsi="Arial" w:cs="Arial"/>
          <w:lang w:val="sr-Latn-BA"/>
        </w:rPr>
      </w:pPr>
    </w:p>
    <w:p w14:paraId="1F0C7A1C" w14:textId="77777777" w:rsidR="00921F55" w:rsidRPr="00BE606A" w:rsidRDefault="00921F55">
      <w:pPr>
        <w:pStyle w:val="Titel"/>
        <w:rPr>
          <w:rFonts w:cs="Arial"/>
          <w:lang w:val="sr-Latn-BA"/>
        </w:rPr>
      </w:pPr>
    </w:p>
    <w:p w14:paraId="3CB55578" w14:textId="77777777" w:rsidR="00921F55" w:rsidRPr="00BE606A" w:rsidRDefault="00921F55" w:rsidP="00921F55">
      <w:pPr>
        <w:pStyle w:val="Titel"/>
        <w:tabs>
          <w:tab w:val="left" w:pos="8275"/>
        </w:tabs>
        <w:jc w:val="left"/>
        <w:rPr>
          <w:rFonts w:cs="Arial"/>
          <w:lang w:val="sr-Latn-BA"/>
        </w:rPr>
      </w:pPr>
      <w:r w:rsidRPr="00BE606A">
        <w:rPr>
          <w:rFonts w:cs="Arial"/>
          <w:lang w:val="sr-Latn-BA"/>
        </w:rPr>
        <w:tab/>
      </w:r>
    </w:p>
    <w:p w14:paraId="139CB982" w14:textId="77777777" w:rsidR="00E67429" w:rsidRPr="00BE606A" w:rsidRDefault="00826604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9F026D" w:rsidRPr="00BE606A">
        <w:rPr>
          <w:rFonts w:cs="Arial"/>
          <w:lang w:val="sr-Latn-BA"/>
        </w:rPr>
        <w:lastRenderedPageBreak/>
        <w:t>Iteracioni plan</w:t>
      </w:r>
    </w:p>
    <w:p w14:paraId="7E856CB1" w14:textId="77777777" w:rsidR="00E67429" w:rsidRPr="00BE606A" w:rsidRDefault="009F026D">
      <w:pPr>
        <w:pStyle w:val="berschrift1"/>
        <w:rPr>
          <w:rFonts w:cs="Arial"/>
          <w:lang w:val="sr-Latn-BA"/>
        </w:rPr>
      </w:pPr>
      <w:bookmarkStart w:id="0" w:name="_Toc89420617"/>
      <w:r w:rsidRPr="00BE606A">
        <w:rPr>
          <w:rFonts w:cs="Arial"/>
          <w:lang w:val="sr-Latn-BA"/>
        </w:rPr>
        <w:t>Uvod</w:t>
      </w:r>
      <w:bookmarkEnd w:id="0"/>
    </w:p>
    <w:p w14:paraId="5FA7B28B" w14:textId="55FAE18C" w:rsidR="00E67429" w:rsidRPr="00BE606A" w:rsidRDefault="009F026D" w:rsidP="009F026D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 xml:space="preserve">Iteracioni plan sadrži pregled aktivnosti koje će se raditi u sklopu </w:t>
      </w:r>
      <w:r w:rsidR="00BF43DE">
        <w:rPr>
          <w:rFonts w:ascii="Arial" w:hAnsi="Arial" w:cs="Arial"/>
          <w:i w:val="0"/>
          <w:color w:val="auto"/>
          <w:lang w:val="sr-Latn-BA"/>
        </w:rPr>
        <w:t>treće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iteracije.</w:t>
      </w:r>
    </w:p>
    <w:p w14:paraId="3F795C3B" w14:textId="77777777" w:rsidR="00E67429" w:rsidRPr="00BE606A" w:rsidRDefault="009F026D">
      <w:pPr>
        <w:pStyle w:val="berschrift2"/>
        <w:rPr>
          <w:rFonts w:cs="Arial"/>
          <w:lang w:val="sr-Latn-BA"/>
        </w:rPr>
      </w:pPr>
      <w:bookmarkStart w:id="1" w:name="_Toc89420618"/>
      <w:r w:rsidRPr="00BE606A">
        <w:rPr>
          <w:rFonts w:cs="Arial"/>
          <w:lang w:val="sr-Latn-BA"/>
        </w:rPr>
        <w:t>Svrha</w:t>
      </w:r>
      <w:bookmarkEnd w:id="1"/>
    </w:p>
    <w:p w14:paraId="2DD42631" w14:textId="77777777" w:rsidR="00E67429" w:rsidRPr="00BE606A" w:rsidRDefault="009F026D" w:rsidP="00E86AE9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Svrha dokumenta Iteracioni plan je da obezbjedi uvid članovima razvojnog tima u probleme koji su planini</w:t>
      </w:r>
      <w:r w:rsidR="00500B75" w:rsidRPr="00BE606A">
        <w:rPr>
          <w:rFonts w:ascii="Arial" w:hAnsi="Arial" w:cs="Arial"/>
          <w:i w:val="0"/>
          <w:color w:val="auto"/>
          <w:lang w:val="sr-Latn-BA"/>
        </w:rPr>
        <w:t>rani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da se rješe tokom trenutne iteracije.</w:t>
      </w:r>
    </w:p>
    <w:p w14:paraId="3EC9E8B6" w14:textId="77777777" w:rsidR="00A60F75" w:rsidRPr="00BE606A" w:rsidRDefault="00A60F75" w:rsidP="00A60F75">
      <w:pPr>
        <w:pStyle w:val="berschrift2"/>
        <w:rPr>
          <w:rFonts w:cs="Arial"/>
          <w:lang w:val="sr-Latn-BA"/>
        </w:rPr>
      </w:pPr>
      <w:bookmarkStart w:id="2" w:name="_Toc89420619"/>
      <w:r w:rsidRPr="00BE606A">
        <w:rPr>
          <w:rFonts w:cs="Arial"/>
          <w:lang w:val="sr-Latn-BA"/>
        </w:rPr>
        <w:t>Namjena dokumenta</w:t>
      </w:r>
      <w:bookmarkEnd w:id="2"/>
    </w:p>
    <w:p w14:paraId="62F16FD2" w14:textId="6E3CD6D3" w:rsidR="00A60F75" w:rsidRPr="00BE606A" w:rsidRDefault="00A60F75" w:rsidP="00A60F75">
      <w:pPr>
        <w:ind w:left="720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Dokument Iteracioni plan namjenjen je članovim i </w:t>
      </w:r>
      <w:r w:rsidR="00E86AE9">
        <w:rPr>
          <w:rFonts w:ascii="Arial" w:hAnsi="Arial" w:cs="Arial"/>
          <w:lang w:val="sr-Latn-BA"/>
        </w:rPr>
        <w:t>Project menadzeru</w:t>
      </w:r>
      <w:r w:rsidRPr="00BE606A">
        <w:rPr>
          <w:rFonts w:ascii="Arial" w:hAnsi="Arial" w:cs="Arial"/>
          <w:lang w:val="sr-Latn-BA"/>
        </w:rPr>
        <w:t>.</w:t>
      </w:r>
    </w:p>
    <w:p w14:paraId="635BC618" w14:textId="77777777" w:rsidR="00E67429" w:rsidRPr="00BE606A" w:rsidRDefault="00A60F75">
      <w:pPr>
        <w:pStyle w:val="berschrift2"/>
        <w:rPr>
          <w:rFonts w:cs="Arial"/>
          <w:lang w:val="sr-Latn-BA"/>
        </w:rPr>
      </w:pPr>
      <w:bookmarkStart w:id="3" w:name="_Toc89420620"/>
      <w:r w:rsidRPr="00BE606A">
        <w:rPr>
          <w:rFonts w:cs="Arial"/>
          <w:lang w:val="sr-Latn-BA"/>
        </w:rPr>
        <w:t>Pojmovi, skraćenice i akronimi</w:t>
      </w:r>
      <w:bookmarkEnd w:id="3"/>
    </w:p>
    <w:p w14:paraId="52CB7BC2" w14:textId="77777777" w:rsidR="00E67429" w:rsidRPr="00BE606A" w:rsidRDefault="00A60F75" w:rsidP="00A60F75">
      <w:pPr>
        <w:ind w:firstLine="720"/>
        <w:jc w:val="both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14:paraId="635790AD" w14:textId="77777777" w:rsidR="00E67429" w:rsidRPr="00BE606A" w:rsidRDefault="00A60F75">
      <w:pPr>
        <w:pStyle w:val="berschrift2"/>
        <w:rPr>
          <w:rFonts w:cs="Arial"/>
          <w:lang w:val="sr-Latn-BA"/>
        </w:rPr>
      </w:pPr>
      <w:bookmarkStart w:id="4" w:name="_Toc89420621"/>
      <w:r w:rsidRPr="00BE606A">
        <w:rPr>
          <w:rFonts w:cs="Arial"/>
          <w:lang w:val="sr-Latn-BA"/>
        </w:rPr>
        <w:t>Pregled</w:t>
      </w:r>
      <w:bookmarkEnd w:id="4"/>
    </w:p>
    <w:p w14:paraId="31561677" w14:textId="5980379D" w:rsidR="00E67429" w:rsidRPr="00BE606A" w:rsidRDefault="00A60F75" w:rsidP="00E86AE9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Dokument Iteracioni plan daje uvid u aktivnosti i zadatke, zaduženja resursa, zavisnost izme</w:t>
      </w:r>
      <w:r w:rsidR="00E86AE9">
        <w:rPr>
          <w:rFonts w:ascii="Arial" w:hAnsi="Arial" w:cs="Arial"/>
          <w:i w:val="0"/>
          <w:color w:val="auto"/>
          <w:lang w:val="sr-Latn-BA"/>
        </w:rPr>
        <w:t>dj</w:t>
      </w:r>
      <w:r w:rsidRPr="00BE606A">
        <w:rPr>
          <w:rFonts w:ascii="Arial" w:hAnsi="Arial" w:cs="Arial"/>
          <w:i w:val="0"/>
          <w:color w:val="auto"/>
          <w:lang w:val="sr-Latn-BA"/>
        </w:rPr>
        <w:t>u zadataka unutar iteracija.</w:t>
      </w:r>
    </w:p>
    <w:p w14:paraId="4EA88FFF" w14:textId="77777777" w:rsidR="00A60F75" w:rsidRPr="00BE606A" w:rsidRDefault="00826604" w:rsidP="00A60F75">
      <w:pPr>
        <w:pStyle w:val="berschrift1"/>
        <w:rPr>
          <w:rFonts w:cs="Arial"/>
          <w:lang w:val="sr-Latn-BA"/>
        </w:rPr>
      </w:pPr>
      <w:bookmarkStart w:id="5" w:name="_Toc89420622"/>
      <w:r w:rsidRPr="00BE606A">
        <w:rPr>
          <w:rFonts w:cs="Arial"/>
          <w:lang w:val="sr-Latn-BA"/>
        </w:rPr>
        <w:t>Plan</w:t>
      </w:r>
      <w:bookmarkEnd w:id="5"/>
    </w:p>
    <w:p w14:paraId="33A90F64" w14:textId="2AAB20B8" w:rsidR="00500B75" w:rsidRDefault="0096590C" w:rsidP="00500B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Generisanje Shell koda iz klasnog modela</w:t>
      </w:r>
    </w:p>
    <w:p w14:paraId="2B8A98E9" w14:textId="610ACF55" w:rsidR="0096590C" w:rsidRPr="0096590C" w:rsidRDefault="0096590C" w:rsidP="00500B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proofErr w:type="spellStart"/>
      <w:r w:rsidRPr="0096590C">
        <w:rPr>
          <w:rFonts w:ascii="Arial" w:hAnsi="Arial" w:cs="Arial"/>
        </w:rPr>
        <w:t>Osnovni</w:t>
      </w:r>
      <w:proofErr w:type="spellEnd"/>
      <w:r w:rsidRPr="0096590C">
        <w:rPr>
          <w:rFonts w:ascii="Arial" w:hAnsi="Arial" w:cs="Arial"/>
        </w:rPr>
        <w:t xml:space="preserve"> </w:t>
      </w:r>
      <w:proofErr w:type="spellStart"/>
      <w:r w:rsidRPr="0096590C">
        <w:rPr>
          <w:rFonts w:ascii="Arial" w:hAnsi="Arial" w:cs="Arial"/>
        </w:rPr>
        <w:t>prozor</w:t>
      </w:r>
      <w:proofErr w:type="spellEnd"/>
      <w:r w:rsidRPr="0096590C">
        <w:rPr>
          <w:rFonts w:ascii="Arial" w:hAnsi="Arial" w:cs="Arial"/>
        </w:rPr>
        <w:t xml:space="preserve"> </w:t>
      </w:r>
      <w:proofErr w:type="spellStart"/>
      <w:r w:rsidRPr="0096590C">
        <w:rPr>
          <w:rFonts w:ascii="Arial" w:hAnsi="Arial" w:cs="Arial"/>
        </w:rPr>
        <w:t>aplikacije</w:t>
      </w:r>
      <w:proofErr w:type="spellEnd"/>
    </w:p>
    <w:p w14:paraId="6258FA53" w14:textId="77777777" w:rsidR="0096590C" w:rsidRPr="0096590C" w:rsidRDefault="0096590C" w:rsidP="0096590C">
      <w:pPr>
        <w:numPr>
          <w:ilvl w:val="1"/>
          <w:numId w:val="24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96590C">
        <w:rPr>
          <w:rFonts w:ascii="Arial" w:hAnsi="Arial" w:cs="Arial"/>
          <w:lang w:val="de-DE"/>
        </w:rPr>
        <w:t>naziv</w:t>
      </w:r>
      <w:proofErr w:type="spellEnd"/>
      <w:r w:rsidRPr="0096590C">
        <w:rPr>
          <w:rFonts w:ascii="Arial" w:hAnsi="Arial" w:cs="Arial"/>
          <w:lang w:val="de-DE"/>
        </w:rPr>
        <w:t>,</w:t>
      </w:r>
    </w:p>
    <w:p w14:paraId="0A883F49" w14:textId="77777777" w:rsidR="0096590C" w:rsidRPr="0096590C" w:rsidRDefault="0096590C" w:rsidP="0096590C">
      <w:pPr>
        <w:numPr>
          <w:ilvl w:val="1"/>
          <w:numId w:val="24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96590C">
        <w:rPr>
          <w:rFonts w:ascii="Arial" w:hAnsi="Arial" w:cs="Arial"/>
          <w:lang w:val="de-DE"/>
        </w:rPr>
        <w:t>graficki</w:t>
      </w:r>
      <w:proofErr w:type="spellEnd"/>
      <w:r w:rsidRPr="0096590C">
        <w:rPr>
          <w:rFonts w:ascii="Arial" w:hAnsi="Arial" w:cs="Arial"/>
          <w:lang w:val="de-DE"/>
        </w:rPr>
        <w:t xml:space="preserve"> </w:t>
      </w:r>
      <w:proofErr w:type="spellStart"/>
      <w:r w:rsidRPr="0096590C">
        <w:rPr>
          <w:rFonts w:ascii="Arial" w:hAnsi="Arial" w:cs="Arial"/>
          <w:lang w:val="de-DE"/>
        </w:rPr>
        <w:t>identitet</w:t>
      </w:r>
      <w:proofErr w:type="spellEnd"/>
      <w:r w:rsidRPr="0096590C">
        <w:rPr>
          <w:rFonts w:ascii="Arial" w:hAnsi="Arial" w:cs="Arial"/>
          <w:lang w:val="de-DE"/>
        </w:rPr>
        <w:t xml:space="preserve"> i</w:t>
      </w:r>
    </w:p>
    <w:p w14:paraId="27386953" w14:textId="1C075FAD" w:rsidR="0096590C" w:rsidRPr="0096590C" w:rsidRDefault="0096590C" w:rsidP="0096590C">
      <w:pPr>
        <w:numPr>
          <w:ilvl w:val="1"/>
          <w:numId w:val="24"/>
        </w:numPr>
        <w:tabs>
          <w:tab w:val="num" w:pos="720"/>
        </w:tabs>
        <w:rPr>
          <w:rFonts w:ascii="Arial" w:hAnsi="Arial" w:cs="Arial"/>
          <w:lang w:val="de-DE"/>
        </w:rPr>
      </w:pPr>
      <w:proofErr w:type="spellStart"/>
      <w:r w:rsidRPr="0096590C">
        <w:rPr>
          <w:rFonts w:ascii="Arial" w:hAnsi="Arial" w:cs="Arial"/>
          <w:lang w:val="de-DE"/>
        </w:rPr>
        <w:t>kontrole</w:t>
      </w:r>
      <w:proofErr w:type="spellEnd"/>
      <w:r w:rsidRPr="0096590C">
        <w:rPr>
          <w:rFonts w:ascii="Arial" w:hAnsi="Arial" w:cs="Arial"/>
          <w:lang w:val="de-DE"/>
        </w:rPr>
        <w:t xml:space="preserve"> </w:t>
      </w:r>
      <w:proofErr w:type="spellStart"/>
      <w:r w:rsidRPr="0096590C">
        <w:rPr>
          <w:rFonts w:ascii="Arial" w:hAnsi="Arial" w:cs="Arial"/>
          <w:lang w:val="de-DE"/>
        </w:rPr>
        <w:t>za</w:t>
      </w:r>
      <w:proofErr w:type="spellEnd"/>
      <w:r w:rsidRPr="0096590C">
        <w:rPr>
          <w:rFonts w:ascii="Arial" w:hAnsi="Arial" w:cs="Arial"/>
          <w:lang w:val="de-DE"/>
        </w:rPr>
        <w:t xml:space="preserve"> </w:t>
      </w:r>
      <w:proofErr w:type="spellStart"/>
      <w:r w:rsidRPr="0096590C">
        <w:rPr>
          <w:rFonts w:ascii="Arial" w:hAnsi="Arial" w:cs="Arial"/>
          <w:lang w:val="de-DE"/>
        </w:rPr>
        <w:t>rad</w:t>
      </w:r>
      <w:proofErr w:type="spellEnd"/>
      <w:r w:rsidRPr="0096590C">
        <w:rPr>
          <w:rFonts w:ascii="Arial" w:hAnsi="Arial" w:cs="Arial"/>
          <w:lang w:val="de-DE"/>
        </w:rPr>
        <w:t xml:space="preserve"> </w:t>
      </w:r>
      <w:proofErr w:type="spellStart"/>
      <w:r w:rsidRPr="0096590C">
        <w:rPr>
          <w:rFonts w:ascii="Arial" w:hAnsi="Arial" w:cs="Arial"/>
          <w:lang w:val="de-DE"/>
        </w:rPr>
        <w:t>sa</w:t>
      </w:r>
      <w:proofErr w:type="spellEnd"/>
      <w:r w:rsidRPr="0096590C">
        <w:rPr>
          <w:rFonts w:ascii="Arial" w:hAnsi="Arial" w:cs="Arial"/>
          <w:lang w:val="de-DE"/>
        </w:rPr>
        <w:t xml:space="preserve"> </w:t>
      </w:r>
      <w:proofErr w:type="spellStart"/>
      <w:r w:rsidRPr="0096590C">
        <w:rPr>
          <w:rFonts w:ascii="Arial" w:hAnsi="Arial" w:cs="Arial"/>
          <w:lang w:val="de-DE"/>
        </w:rPr>
        <w:t>prozorom</w:t>
      </w:r>
      <w:proofErr w:type="spellEnd"/>
      <w:r w:rsidRPr="0096590C">
        <w:rPr>
          <w:rFonts w:ascii="Arial" w:hAnsi="Arial" w:cs="Arial"/>
          <w:lang w:val="de-DE"/>
        </w:rPr>
        <w:t>.</w:t>
      </w:r>
    </w:p>
    <w:p w14:paraId="7EC64B56" w14:textId="3A2D5B49" w:rsidR="0096590C" w:rsidRDefault="0096590C" w:rsidP="0096590C">
      <w:pPr>
        <w:pStyle w:val="Listenabsatz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96590C">
        <w:rPr>
          <w:rFonts w:ascii="Arial" w:hAnsi="Arial" w:cs="Arial"/>
          <w:lang w:val="sr-Latn-BA"/>
        </w:rPr>
        <w:t>Meni osnovnog prozora aplikacije</w:t>
      </w:r>
    </w:p>
    <w:p w14:paraId="0FE607CB" w14:textId="77777777" w:rsidR="0096590C" w:rsidRPr="0096590C" w:rsidRDefault="0096590C" w:rsidP="0096590C">
      <w:pPr>
        <w:pStyle w:val="Listenabsatz"/>
        <w:numPr>
          <w:ilvl w:val="1"/>
          <w:numId w:val="24"/>
        </w:numPr>
        <w:rPr>
          <w:rFonts w:ascii="Arial" w:hAnsi="Arial" w:cs="Arial"/>
        </w:rPr>
      </w:pPr>
      <w:r w:rsidRPr="0096590C">
        <w:rPr>
          <w:rFonts w:ascii="Arial" w:hAnsi="Arial" w:cs="Arial"/>
        </w:rPr>
        <w:t>File</w:t>
      </w:r>
      <w:r w:rsidRPr="0096590C">
        <w:rPr>
          <w:rFonts w:ascii="Arial" w:hAnsi="Arial" w:cs="Arial"/>
        </w:rPr>
        <w:br/>
        <w:t>(New[Project, File], Open[Project, File], Save, Save As.., Save All, Exit)</w:t>
      </w:r>
    </w:p>
    <w:p w14:paraId="06C5A32F" w14:textId="77777777" w:rsidR="0096590C" w:rsidRPr="0096590C" w:rsidRDefault="0096590C" w:rsidP="0096590C">
      <w:pPr>
        <w:pStyle w:val="Listenabsatz"/>
        <w:numPr>
          <w:ilvl w:val="1"/>
          <w:numId w:val="24"/>
        </w:numPr>
        <w:rPr>
          <w:rFonts w:ascii="Arial" w:hAnsi="Arial" w:cs="Arial"/>
        </w:rPr>
      </w:pPr>
      <w:r w:rsidRPr="0096590C">
        <w:rPr>
          <w:rFonts w:ascii="Arial" w:hAnsi="Arial" w:cs="Arial"/>
        </w:rPr>
        <w:t>Edit</w:t>
      </w:r>
      <w:r w:rsidRPr="0096590C">
        <w:rPr>
          <w:rFonts w:ascii="Arial" w:hAnsi="Arial" w:cs="Arial"/>
        </w:rPr>
        <w:br/>
        <w:t>(Undo, Redo, Cut, Copy, Paste, Delete, Select All)</w:t>
      </w:r>
    </w:p>
    <w:p w14:paraId="6711EA89" w14:textId="77777777" w:rsidR="0096590C" w:rsidRPr="0096590C" w:rsidRDefault="0096590C" w:rsidP="0096590C">
      <w:pPr>
        <w:pStyle w:val="Listenabsatz"/>
        <w:numPr>
          <w:ilvl w:val="1"/>
          <w:numId w:val="24"/>
        </w:numPr>
        <w:rPr>
          <w:rFonts w:ascii="Arial" w:hAnsi="Arial" w:cs="Arial"/>
        </w:rPr>
      </w:pPr>
      <w:r w:rsidRPr="0096590C">
        <w:rPr>
          <w:rFonts w:ascii="Arial" w:hAnsi="Arial" w:cs="Arial"/>
        </w:rPr>
        <w:t>View</w:t>
      </w:r>
      <w:r w:rsidRPr="0096590C">
        <w:rPr>
          <w:rFonts w:ascii="Arial" w:hAnsi="Arial" w:cs="Arial"/>
        </w:rPr>
        <w:br/>
        <w:t>(Show xxx1 view, Show xxx2 view, Show Gridlines, Zoom In, Zoom Out)</w:t>
      </w:r>
    </w:p>
    <w:p w14:paraId="355F66E8" w14:textId="77777777" w:rsidR="0096590C" w:rsidRPr="0096590C" w:rsidRDefault="0096590C" w:rsidP="0096590C">
      <w:pPr>
        <w:pStyle w:val="Listenabsatz"/>
        <w:numPr>
          <w:ilvl w:val="1"/>
          <w:numId w:val="24"/>
        </w:numPr>
        <w:rPr>
          <w:rFonts w:ascii="Arial" w:hAnsi="Arial" w:cs="Arial"/>
        </w:rPr>
      </w:pPr>
      <w:r w:rsidRPr="0096590C">
        <w:rPr>
          <w:rFonts w:ascii="Arial" w:hAnsi="Arial" w:cs="Arial"/>
        </w:rPr>
        <w:t>Options</w:t>
      </w:r>
      <w:r w:rsidRPr="0096590C">
        <w:rPr>
          <w:rFonts w:ascii="Arial" w:hAnsi="Arial" w:cs="Arial"/>
        </w:rPr>
        <w:br/>
        <w:t>(Configure Diagram, Language[Language 1,Language 2], Object Options)</w:t>
      </w:r>
    </w:p>
    <w:p w14:paraId="01EC4D70" w14:textId="610A69E7" w:rsidR="0096590C" w:rsidRPr="0096590C" w:rsidRDefault="0096590C" w:rsidP="0096590C">
      <w:pPr>
        <w:pStyle w:val="Listenabsatz"/>
        <w:numPr>
          <w:ilvl w:val="1"/>
          <w:numId w:val="24"/>
        </w:numPr>
        <w:rPr>
          <w:rFonts w:ascii="Arial" w:hAnsi="Arial" w:cs="Arial"/>
          <w:lang w:val="de-DE"/>
        </w:rPr>
      </w:pPr>
      <w:r w:rsidRPr="0096590C">
        <w:rPr>
          <w:rFonts w:ascii="Arial" w:hAnsi="Arial" w:cs="Arial"/>
          <w:lang w:val="de-DE"/>
        </w:rPr>
        <w:t>Help</w:t>
      </w:r>
    </w:p>
    <w:p w14:paraId="0BDE8A03" w14:textId="61637D67" w:rsidR="0096590C" w:rsidRDefault="0096590C" w:rsidP="0096590C">
      <w:pPr>
        <w:pStyle w:val="Listenabsatz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96590C">
        <w:rPr>
          <w:rFonts w:ascii="Arial" w:hAnsi="Arial" w:cs="Arial"/>
          <w:lang w:val="sr-Latn-BA"/>
        </w:rPr>
        <w:t>Alatna traka osnovnog prozora aplikacije</w:t>
      </w:r>
    </w:p>
    <w:p w14:paraId="405E9DA8" w14:textId="6039B27A" w:rsidR="0096590C" w:rsidRDefault="0096590C" w:rsidP="0096590C">
      <w:pPr>
        <w:pStyle w:val="Listenabsatz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96590C">
        <w:rPr>
          <w:rFonts w:ascii="Arial" w:hAnsi="Arial" w:cs="Arial"/>
          <w:lang w:val="sr-Latn-BA"/>
        </w:rPr>
        <w:t>Informaciona traka osnovnog prozora aplikacije</w:t>
      </w:r>
    </w:p>
    <w:p w14:paraId="0AFF31B9" w14:textId="57D49DC6" w:rsidR="0096590C" w:rsidRDefault="0096590C" w:rsidP="0096590C">
      <w:pPr>
        <w:pStyle w:val="Listenabsatz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96590C">
        <w:rPr>
          <w:rFonts w:ascii="Arial" w:hAnsi="Arial" w:cs="Arial"/>
          <w:lang w:val="sr-Latn-BA"/>
        </w:rPr>
        <w:t>Project Browser</w:t>
      </w:r>
    </w:p>
    <w:p w14:paraId="5D354A94" w14:textId="18AA30F3" w:rsidR="0096590C" w:rsidRDefault="0096590C" w:rsidP="0096590C">
      <w:pPr>
        <w:pStyle w:val="Listenabsatz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96590C">
        <w:rPr>
          <w:rFonts w:ascii="Arial" w:hAnsi="Arial" w:cs="Arial"/>
          <w:lang w:val="sr-Latn-BA"/>
        </w:rPr>
        <w:t>Radna povrsina (Editor)</w:t>
      </w:r>
    </w:p>
    <w:p w14:paraId="1C785318" w14:textId="0AE64028" w:rsidR="0096590C" w:rsidRDefault="0096590C" w:rsidP="0096590C">
      <w:pPr>
        <w:pStyle w:val="Listenabsatz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96590C">
        <w:rPr>
          <w:rFonts w:ascii="Arial" w:hAnsi="Arial" w:cs="Arial"/>
          <w:lang w:val="sr-Latn-BA"/>
        </w:rPr>
        <w:t>Konfiguracijski dijalog</w:t>
      </w:r>
    </w:p>
    <w:p w14:paraId="03DEA1CF" w14:textId="590D84A0" w:rsidR="0096590C" w:rsidRPr="0096590C" w:rsidRDefault="0096590C" w:rsidP="0096590C">
      <w:pPr>
        <w:pStyle w:val="Listenabsatz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96590C">
        <w:rPr>
          <w:rFonts w:ascii="Arial" w:hAnsi="Arial" w:cs="Arial"/>
          <w:lang w:val="sr-Latn-BA"/>
        </w:rPr>
        <w:t>Objekti editovanja</w:t>
      </w:r>
    </w:p>
    <w:p w14:paraId="67911F3D" w14:textId="77777777" w:rsidR="00E67429" w:rsidRPr="00BE606A" w:rsidRDefault="00521933">
      <w:pPr>
        <w:pStyle w:val="berschrift1"/>
        <w:rPr>
          <w:rFonts w:cs="Arial"/>
          <w:b w:val="0"/>
          <w:lang w:val="sr-Latn-BA"/>
        </w:rPr>
      </w:pPr>
      <w:bookmarkStart w:id="6" w:name="_Toc89420623"/>
      <w:r w:rsidRPr="00BE606A">
        <w:rPr>
          <w:rFonts w:cs="Arial"/>
          <w:lang w:val="sr-Latn-BA"/>
        </w:rPr>
        <w:t>Resursi</w:t>
      </w:r>
      <w:bookmarkEnd w:id="6"/>
    </w:p>
    <w:p w14:paraId="346F29EE" w14:textId="77777777" w:rsidR="00E125EC" w:rsidRPr="0053509A" w:rsidRDefault="00E125EC" w:rsidP="00E125EC">
      <w:pPr>
        <w:pStyle w:val="InfoBlue"/>
        <w:rPr>
          <w:rFonts w:ascii="Arial" w:hAnsi="Arial" w:cs="Arial"/>
          <w:i w:val="0"/>
          <w:color w:val="auto"/>
          <w:lang w:val="sr-Latn-BA"/>
        </w:rPr>
      </w:pPr>
      <w:bookmarkStart w:id="7" w:name="_Toc89420624"/>
      <w:r w:rsidRPr="0053509A">
        <w:rPr>
          <w:rFonts w:ascii="Arial" w:hAnsi="Arial" w:cs="Arial"/>
          <w:i w:val="0"/>
          <w:color w:val="auto"/>
          <w:lang w:val="sr-Latn-BA"/>
        </w:rPr>
        <w:t xml:space="preserve">Za rješavanje problema uloženi su ljudski resursi, 3 člana ekipe i </w:t>
      </w:r>
      <w:r>
        <w:rPr>
          <w:rFonts w:ascii="Arial" w:hAnsi="Arial" w:cs="Arial"/>
          <w:i w:val="0"/>
          <w:color w:val="auto"/>
          <w:lang w:val="sr-Latn-BA"/>
        </w:rPr>
        <w:t>Project manager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. </w:t>
      </w:r>
    </w:p>
    <w:p w14:paraId="4E8C2C66" w14:textId="77777777" w:rsidR="00E67429" w:rsidRPr="00BE606A" w:rsidRDefault="00521933">
      <w:pPr>
        <w:pStyle w:val="berschrift1"/>
        <w:rPr>
          <w:rFonts w:cs="Arial"/>
          <w:b w:val="0"/>
          <w:lang w:val="sr-Latn-BA"/>
        </w:rPr>
      </w:pPr>
      <w:r w:rsidRPr="00BE606A">
        <w:rPr>
          <w:rFonts w:cs="Arial"/>
          <w:lang w:val="sr-Latn-BA"/>
        </w:rPr>
        <w:t>Pravila</w:t>
      </w:r>
      <w:bookmarkEnd w:id="7"/>
    </w:p>
    <w:p w14:paraId="729032E6" w14:textId="77777777" w:rsidR="00EF1F8E" w:rsidRPr="00BE606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Izrada projektne dokumentacije izvršava se po RUP šablonima.</w:t>
      </w:r>
    </w:p>
    <w:sectPr w:rsidR="00EF1F8E" w:rsidRPr="00BE606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F0DC1" w14:textId="77777777" w:rsidR="00EA36A0" w:rsidRDefault="00EA36A0">
      <w:pPr>
        <w:spacing w:line="240" w:lineRule="auto"/>
      </w:pPr>
      <w:r>
        <w:separator/>
      </w:r>
    </w:p>
  </w:endnote>
  <w:endnote w:type="continuationSeparator" w:id="0">
    <w:p w14:paraId="6668198F" w14:textId="77777777" w:rsidR="00EA36A0" w:rsidRDefault="00EA3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EDCC1" w14:textId="77777777" w:rsidR="00E67429" w:rsidRDefault="0082660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917B553" w14:textId="77777777" w:rsidR="00E67429" w:rsidRDefault="00E6742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29" w:rsidRPr="00BE606A" w14:paraId="71D799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2C8931" w14:textId="77777777" w:rsidR="00E67429" w:rsidRPr="00BE606A" w:rsidRDefault="00921F55">
          <w:pPr>
            <w:ind w:right="360"/>
            <w:rPr>
              <w:rFonts w:ascii="Arial" w:hAnsi="Arial" w:cs="Arial"/>
            </w:rPr>
          </w:pPr>
          <w:proofErr w:type="spellStart"/>
          <w:r w:rsidRPr="00BE606A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97F2E5" w14:textId="70CB970A" w:rsidR="00E67429" w:rsidRPr="00BE606A" w:rsidRDefault="00826604" w:rsidP="008C3C61">
          <w:pPr>
            <w:jc w:val="center"/>
            <w:rPr>
              <w:rFonts w:ascii="Arial" w:hAnsi="Arial" w:cs="Arial"/>
            </w:rPr>
          </w:pPr>
          <w:r w:rsidRPr="00BE606A">
            <w:rPr>
              <w:rFonts w:ascii="Arial" w:hAnsi="Arial" w:cs="Arial"/>
            </w:rPr>
            <w:sym w:font="Symbol" w:char="F0D3"/>
          </w:r>
          <w:r w:rsidR="008C3C61" w:rsidRPr="00BE606A">
            <w:rPr>
              <w:rFonts w:ascii="Arial" w:hAnsi="Arial" w:cs="Arial"/>
            </w:rPr>
            <w:t>Grupa1</w:t>
          </w:r>
          <w:r w:rsidRPr="00BE606A">
            <w:rPr>
              <w:rFonts w:ascii="Arial" w:hAnsi="Arial" w:cs="Arial"/>
            </w:rPr>
            <w:t xml:space="preserve">, </w:t>
          </w:r>
          <w:r w:rsidRPr="00BE606A">
            <w:rPr>
              <w:rFonts w:ascii="Arial" w:hAnsi="Arial" w:cs="Arial"/>
            </w:rPr>
            <w:fldChar w:fldCharType="begin"/>
          </w:r>
          <w:r w:rsidRPr="00BE606A">
            <w:rPr>
              <w:rFonts w:ascii="Arial" w:hAnsi="Arial" w:cs="Arial"/>
            </w:rPr>
            <w:instrText xml:space="preserve"> DATE \@ "yyyy" </w:instrText>
          </w:r>
          <w:r w:rsidRPr="00BE606A">
            <w:rPr>
              <w:rFonts w:ascii="Arial" w:hAnsi="Arial" w:cs="Arial"/>
            </w:rPr>
            <w:fldChar w:fldCharType="separate"/>
          </w:r>
          <w:r w:rsidR="0096590C">
            <w:rPr>
              <w:rFonts w:ascii="Arial" w:hAnsi="Arial" w:cs="Arial"/>
              <w:noProof/>
            </w:rPr>
            <w:t>2025</w:t>
          </w:r>
          <w:r w:rsidRPr="00BE606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4E09B7" w14:textId="77777777" w:rsidR="00E67429" w:rsidRPr="00BE606A" w:rsidRDefault="00826604" w:rsidP="00921F55">
          <w:pPr>
            <w:jc w:val="right"/>
            <w:rPr>
              <w:rFonts w:ascii="Arial" w:hAnsi="Arial" w:cs="Arial"/>
            </w:rPr>
          </w:pPr>
          <w:r w:rsidRPr="00BE606A">
            <w:rPr>
              <w:rStyle w:val="Seitenzahl"/>
              <w:rFonts w:ascii="Arial" w:hAnsi="Arial" w:cs="Arial"/>
            </w:rPr>
            <w:fldChar w:fldCharType="begin"/>
          </w:r>
          <w:r w:rsidRPr="00BE606A">
            <w:rPr>
              <w:rStyle w:val="Seitenzahl"/>
              <w:rFonts w:ascii="Arial" w:hAnsi="Arial" w:cs="Arial"/>
            </w:rPr>
            <w:instrText xml:space="preserve"> PAGE </w:instrText>
          </w:r>
          <w:r w:rsidRPr="00BE606A">
            <w:rPr>
              <w:rStyle w:val="Seitenzahl"/>
              <w:rFonts w:ascii="Arial" w:hAnsi="Arial" w:cs="Arial"/>
            </w:rPr>
            <w:fldChar w:fldCharType="separate"/>
          </w:r>
          <w:r w:rsidR="00BE606A">
            <w:rPr>
              <w:rStyle w:val="Seitenzahl"/>
              <w:rFonts w:ascii="Arial" w:hAnsi="Arial" w:cs="Arial"/>
              <w:noProof/>
            </w:rPr>
            <w:t>4</w:t>
          </w:r>
          <w:r w:rsidRPr="00BE606A">
            <w:rPr>
              <w:rStyle w:val="Seitenzahl"/>
              <w:rFonts w:ascii="Arial" w:hAnsi="Arial" w:cs="Arial"/>
            </w:rPr>
            <w:fldChar w:fldCharType="end"/>
          </w:r>
          <w:r w:rsidRPr="00BE606A">
            <w:rPr>
              <w:rStyle w:val="Seitenzahl"/>
              <w:rFonts w:ascii="Arial" w:hAnsi="Arial" w:cs="Arial"/>
            </w:rPr>
            <w:t xml:space="preserve"> </w:t>
          </w:r>
        </w:p>
      </w:tc>
    </w:tr>
  </w:tbl>
  <w:p w14:paraId="771982A9" w14:textId="77777777" w:rsidR="00E67429" w:rsidRPr="00BE606A" w:rsidRDefault="00E67429">
    <w:pPr>
      <w:pStyle w:val="Fuzeile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34927" w14:textId="77777777" w:rsidR="00E67429" w:rsidRDefault="00E67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79743" w14:textId="77777777" w:rsidR="00EA36A0" w:rsidRDefault="00EA36A0">
      <w:pPr>
        <w:spacing w:line="240" w:lineRule="auto"/>
      </w:pPr>
      <w:r>
        <w:separator/>
      </w:r>
    </w:p>
  </w:footnote>
  <w:footnote w:type="continuationSeparator" w:id="0">
    <w:p w14:paraId="7C666B48" w14:textId="77777777" w:rsidR="00EA36A0" w:rsidRDefault="00EA3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6BE13" w14:textId="77777777" w:rsidR="00E67429" w:rsidRDefault="00E67429">
    <w:pPr>
      <w:rPr>
        <w:sz w:val="24"/>
      </w:rPr>
    </w:pPr>
  </w:p>
  <w:p w14:paraId="6CB6AA81" w14:textId="77777777" w:rsidR="00E67429" w:rsidRDefault="00E67429">
    <w:pPr>
      <w:pBdr>
        <w:top w:val="single" w:sz="6" w:space="1" w:color="auto"/>
      </w:pBdr>
      <w:rPr>
        <w:sz w:val="24"/>
      </w:rPr>
    </w:pPr>
  </w:p>
  <w:p w14:paraId="36B7FB45" w14:textId="77777777" w:rsidR="00E67429" w:rsidRDefault="00EF1F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4B2F48D4" w14:textId="77777777" w:rsidR="00E67429" w:rsidRDefault="00E67429">
    <w:pPr>
      <w:pBdr>
        <w:bottom w:val="single" w:sz="6" w:space="1" w:color="auto"/>
      </w:pBdr>
      <w:jc w:val="right"/>
      <w:rPr>
        <w:sz w:val="24"/>
      </w:rPr>
    </w:pPr>
  </w:p>
  <w:p w14:paraId="7009C0C8" w14:textId="77777777" w:rsidR="00E67429" w:rsidRDefault="00E6742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29" w:rsidRPr="00BE606A" w14:paraId="180B9E82" w14:textId="77777777">
      <w:tc>
        <w:tcPr>
          <w:tcW w:w="6379" w:type="dxa"/>
        </w:tcPr>
        <w:p w14:paraId="233D0689" w14:textId="78981DAA" w:rsidR="00E67429" w:rsidRPr="00BE606A" w:rsidRDefault="005A49E5" w:rsidP="00921F55">
          <w:pPr>
            <w:rPr>
              <w:rFonts w:ascii="Arial" w:hAnsi="Arial" w:cs="Arial"/>
              <w:b/>
              <w:lang w:val="sr-Latn-BA"/>
            </w:rPr>
          </w:pPr>
          <w:r>
            <w:rPr>
              <w:rFonts w:ascii="Arial" w:hAnsi="Arial" w:cs="Arial"/>
              <w:b/>
              <w:lang w:val="sr-Latn-BA"/>
            </w:rPr>
            <w:t>LightsOn</w:t>
          </w:r>
        </w:p>
      </w:tc>
      <w:tc>
        <w:tcPr>
          <w:tcW w:w="3179" w:type="dxa"/>
        </w:tcPr>
        <w:p w14:paraId="77306E7D" w14:textId="2FCEEE71" w:rsidR="00E67429" w:rsidRPr="00BE606A" w:rsidRDefault="00826604" w:rsidP="009F026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9F026D" w:rsidRPr="00BE606A">
            <w:rPr>
              <w:rFonts w:ascii="Arial" w:hAnsi="Arial" w:cs="Arial"/>
              <w:lang w:val="sr-Latn-BA"/>
            </w:rPr>
            <w:t xml:space="preserve">Verzija:   </w:t>
          </w:r>
          <w:r w:rsidR="00500B75" w:rsidRPr="00BE606A">
            <w:rPr>
              <w:rFonts w:ascii="Arial" w:hAnsi="Arial" w:cs="Arial"/>
              <w:lang w:val="sr-Latn-BA"/>
            </w:rPr>
            <w:t xml:space="preserve">            </w:t>
          </w:r>
          <w:r w:rsidR="00BF43DE">
            <w:rPr>
              <w:rFonts w:ascii="Arial" w:hAnsi="Arial" w:cs="Arial"/>
              <w:lang w:val="sr-Latn-BA"/>
            </w:rPr>
            <w:t>1</w:t>
          </w:r>
          <w:r w:rsidR="009F026D" w:rsidRPr="00BE606A">
            <w:rPr>
              <w:rFonts w:ascii="Arial" w:hAnsi="Arial" w:cs="Arial"/>
              <w:lang w:val="sr-Latn-BA"/>
            </w:rPr>
            <w:t>.0</w:t>
          </w:r>
        </w:p>
      </w:tc>
    </w:tr>
    <w:tr w:rsidR="00E67429" w:rsidRPr="00BE606A" w14:paraId="688D77F5" w14:textId="77777777">
      <w:tc>
        <w:tcPr>
          <w:tcW w:w="6379" w:type="dxa"/>
        </w:tcPr>
        <w:p w14:paraId="10CCA6B0" w14:textId="77777777" w:rsidR="00E67429" w:rsidRPr="00BE606A" w:rsidRDefault="009F026D" w:rsidP="009F026D">
          <w:pPr>
            <w:tabs>
              <w:tab w:val="left" w:pos="1834"/>
            </w:tabs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>Plan iteracije</w:t>
          </w:r>
        </w:p>
      </w:tc>
      <w:tc>
        <w:tcPr>
          <w:tcW w:w="3179" w:type="dxa"/>
        </w:tcPr>
        <w:p w14:paraId="16237007" w14:textId="5FF6C608" w:rsidR="00E67429" w:rsidRPr="00BE606A" w:rsidRDefault="00826604" w:rsidP="00500B75">
          <w:pPr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500B75" w:rsidRPr="00BE606A">
            <w:rPr>
              <w:rFonts w:ascii="Arial" w:hAnsi="Arial" w:cs="Arial"/>
              <w:lang w:val="sr-Latn-BA"/>
            </w:rPr>
            <w:t>Datum</w:t>
          </w:r>
          <w:r w:rsidRPr="00BE606A">
            <w:rPr>
              <w:rFonts w:ascii="Arial" w:hAnsi="Arial" w:cs="Arial"/>
              <w:lang w:val="sr-Latn-BA"/>
            </w:rPr>
            <w:t xml:space="preserve">:  </w:t>
          </w:r>
          <w:r w:rsidR="00500B75" w:rsidRPr="00BE606A">
            <w:rPr>
              <w:rFonts w:ascii="Arial" w:hAnsi="Arial" w:cs="Arial"/>
              <w:lang w:val="sr-Latn-BA"/>
            </w:rPr>
            <w:t xml:space="preserve"> </w:t>
          </w:r>
          <w:r w:rsidR="0096590C">
            <w:rPr>
              <w:rFonts w:ascii="Arial" w:hAnsi="Arial" w:cs="Arial"/>
              <w:lang w:val="sr-Latn-BA"/>
            </w:rPr>
            <w:t>23.01.2024</w:t>
          </w:r>
        </w:p>
      </w:tc>
    </w:tr>
  </w:tbl>
  <w:p w14:paraId="163FF3C8" w14:textId="77777777" w:rsidR="00E67429" w:rsidRPr="00BE606A" w:rsidRDefault="00E67429">
    <w:pPr>
      <w:pStyle w:val="Kopfzeile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6953" w14:textId="77777777" w:rsidR="00E67429" w:rsidRDefault="00E6742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1C484A"/>
    <w:multiLevelType w:val="multilevel"/>
    <w:tmpl w:val="136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728E"/>
    <w:multiLevelType w:val="hybridMultilevel"/>
    <w:tmpl w:val="C07269B6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EC4E95"/>
    <w:multiLevelType w:val="multilevel"/>
    <w:tmpl w:val="FAFE7C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9F933BC"/>
    <w:multiLevelType w:val="multilevel"/>
    <w:tmpl w:val="DCF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3200A80"/>
    <w:multiLevelType w:val="hybridMultilevel"/>
    <w:tmpl w:val="F4DC506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7E90380"/>
    <w:multiLevelType w:val="hybridMultilevel"/>
    <w:tmpl w:val="FAA8C2C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06761">
    <w:abstractNumId w:val="0"/>
  </w:num>
  <w:num w:numId="2" w16cid:durableId="20178760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38082422">
    <w:abstractNumId w:val="12"/>
  </w:num>
  <w:num w:numId="4" w16cid:durableId="1088968830">
    <w:abstractNumId w:val="25"/>
  </w:num>
  <w:num w:numId="5" w16cid:durableId="719281628">
    <w:abstractNumId w:val="18"/>
  </w:num>
  <w:num w:numId="6" w16cid:durableId="1715082718">
    <w:abstractNumId w:val="17"/>
  </w:num>
  <w:num w:numId="7" w16cid:durableId="51160374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73530320">
    <w:abstractNumId w:val="2"/>
  </w:num>
  <w:num w:numId="9" w16cid:durableId="206264910">
    <w:abstractNumId w:val="23"/>
  </w:num>
  <w:num w:numId="10" w16cid:durableId="1531380224">
    <w:abstractNumId w:val="3"/>
  </w:num>
  <w:num w:numId="11" w16cid:durableId="1438598126">
    <w:abstractNumId w:val="13"/>
  </w:num>
  <w:num w:numId="12" w16cid:durableId="248931331">
    <w:abstractNumId w:val="11"/>
  </w:num>
  <w:num w:numId="13" w16cid:durableId="1739279194">
    <w:abstractNumId w:val="22"/>
  </w:num>
  <w:num w:numId="14" w16cid:durableId="1102719840">
    <w:abstractNumId w:val="10"/>
  </w:num>
  <w:num w:numId="15" w16cid:durableId="489948033">
    <w:abstractNumId w:val="6"/>
  </w:num>
  <w:num w:numId="16" w16cid:durableId="1989435975">
    <w:abstractNumId w:val="21"/>
  </w:num>
  <w:num w:numId="17" w16cid:durableId="1137992136">
    <w:abstractNumId w:val="16"/>
  </w:num>
  <w:num w:numId="18" w16cid:durableId="821196489">
    <w:abstractNumId w:val="8"/>
  </w:num>
  <w:num w:numId="19" w16cid:durableId="1144734071">
    <w:abstractNumId w:val="15"/>
  </w:num>
  <w:num w:numId="20" w16cid:durableId="1939174850">
    <w:abstractNumId w:val="9"/>
  </w:num>
  <w:num w:numId="21" w16cid:durableId="700858457">
    <w:abstractNumId w:val="20"/>
  </w:num>
  <w:num w:numId="22" w16cid:durableId="1319846265">
    <w:abstractNumId w:val="19"/>
  </w:num>
  <w:num w:numId="23" w16cid:durableId="745107435">
    <w:abstractNumId w:val="24"/>
  </w:num>
  <w:num w:numId="24" w16cid:durableId="623853515">
    <w:abstractNumId w:val="5"/>
  </w:num>
  <w:num w:numId="25" w16cid:durableId="869227724">
    <w:abstractNumId w:val="7"/>
  </w:num>
  <w:num w:numId="26" w16cid:durableId="203044644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95370588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18674690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828345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31935871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60375598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20274717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26426099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F8E"/>
    <w:rsid w:val="0006394A"/>
    <w:rsid w:val="000D1FCB"/>
    <w:rsid w:val="0018612F"/>
    <w:rsid w:val="002103FC"/>
    <w:rsid w:val="002929EC"/>
    <w:rsid w:val="002966A1"/>
    <w:rsid w:val="002D507E"/>
    <w:rsid w:val="00361E7C"/>
    <w:rsid w:val="00421225"/>
    <w:rsid w:val="00450755"/>
    <w:rsid w:val="004D69C0"/>
    <w:rsid w:val="00500B75"/>
    <w:rsid w:val="00521933"/>
    <w:rsid w:val="00560FB0"/>
    <w:rsid w:val="005A49E5"/>
    <w:rsid w:val="005C3448"/>
    <w:rsid w:val="00634B1D"/>
    <w:rsid w:val="00662A9D"/>
    <w:rsid w:val="00677ABF"/>
    <w:rsid w:val="00730B64"/>
    <w:rsid w:val="0077329D"/>
    <w:rsid w:val="007A0C7E"/>
    <w:rsid w:val="007F13E0"/>
    <w:rsid w:val="00826604"/>
    <w:rsid w:val="008C3C61"/>
    <w:rsid w:val="008D2AFA"/>
    <w:rsid w:val="008F1A19"/>
    <w:rsid w:val="00921F55"/>
    <w:rsid w:val="0096590C"/>
    <w:rsid w:val="009F026D"/>
    <w:rsid w:val="00A60F75"/>
    <w:rsid w:val="00A6712E"/>
    <w:rsid w:val="00B14AE7"/>
    <w:rsid w:val="00B61621"/>
    <w:rsid w:val="00BE606A"/>
    <w:rsid w:val="00BF43DE"/>
    <w:rsid w:val="00C52E1F"/>
    <w:rsid w:val="00CE3B5B"/>
    <w:rsid w:val="00D26224"/>
    <w:rsid w:val="00D93A32"/>
    <w:rsid w:val="00E125EC"/>
    <w:rsid w:val="00E467F6"/>
    <w:rsid w:val="00E528A9"/>
    <w:rsid w:val="00E67429"/>
    <w:rsid w:val="00E86AE9"/>
    <w:rsid w:val="00EA36A0"/>
    <w:rsid w:val="00EF1F8E"/>
    <w:rsid w:val="00EF6DE5"/>
    <w:rsid w:val="00F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8CCBED"/>
  <w15:chartTrackingRefBased/>
  <w15:docId w15:val="{6960C687-4A3F-4128-A73E-C79F3DD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customStyle="1" w:styleId="FuzeileZchn">
    <w:name w:val="Fußzeile Zchn"/>
    <w:link w:val="Fuzeile"/>
    <w:uiPriority w:val="99"/>
    <w:rsid w:val="008C3C61"/>
    <w:rPr>
      <w:lang w:val="en-US" w:eastAsia="en-US"/>
    </w:rPr>
  </w:style>
  <w:style w:type="paragraph" w:styleId="Listenabsatz">
    <w:name w:val="List Paragraph"/>
    <w:basedOn w:val="Standard"/>
    <w:uiPriority w:val="34"/>
    <w:qFormat/>
    <w:rsid w:val="0067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3643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00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65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50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554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74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31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08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54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780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76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05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334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938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96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52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809D-A713-47BA-A8C8-AC925A46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0</TotalTime>
  <Pages>4</Pages>
  <Words>266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Stefan Jokic</dc:creator>
  <cp:keywords/>
  <dc:description/>
  <cp:lastModifiedBy>Dušan Marilović</cp:lastModifiedBy>
  <cp:revision>4</cp:revision>
  <cp:lastPrinted>1899-12-31T23:00:00Z</cp:lastPrinted>
  <dcterms:created xsi:type="dcterms:W3CDTF">2024-12-23T12:18:00Z</dcterms:created>
  <dcterms:modified xsi:type="dcterms:W3CDTF">2025-01-23T22:45:00Z</dcterms:modified>
</cp:coreProperties>
</file>