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8406" w14:textId="14B1F467" w:rsidR="001A4C99" w:rsidRPr="001819F0" w:rsidRDefault="001A4C99">
      <w:pPr>
        <w:pStyle w:val="Titel"/>
        <w:jc w:val="right"/>
        <w:rPr>
          <w:rFonts w:cs="Arial"/>
          <w:lang w:val="sr-Latn-BA"/>
        </w:rPr>
      </w:pPr>
    </w:p>
    <w:p w14:paraId="6A0BC806" w14:textId="47018524" w:rsidR="00F43170" w:rsidRPr="001819F0" w:rsidRDefault="001C0492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610572F5" w14:textId="4167E23E" w:rsidR="00F43170" w:rsidRPr="001819F0" w:rsidRDefault="001A4C99">
      <w:pPr>
        <w:pStyle w:val="Titel"/>
        <w:jc w:val="right"/>
        <w:rPr>
          <w:rFonts w:cs="Arial"/>
          <w:lang w:val="sr-Latn-BA"/>
        </w:rPr>
      </w:pPr>
      <w:r w:rsidRPr="001819F0">
        <w:rPr>
          <w:rFonts w:cs="Arial"/>
          <w:lang w:val="sr-Latn-BA"/>
        </w:rPr>
        <w:t>Procjena iteracij</w:t>
      </w:r>
      <w:r w:rsidR="007335AE">
        <w:rPr>
          <w:rFonts w:cs="Arial"/>
          <w:lang w:val="sr-Latn-BA"/>
        </w:rPr>
        <w:t>e</w:t>
      </w:r>
    </w:p>
    <w:p w14:paraId="2918069C" w14:textId="77777777" w:rsidR="00F43170" w:rsidRPr="001819F0" w:rsidRDefault="00F43170">
      <w:pPr>
        <w:pStyle w:val="Titel"/>
        <w:jc w:val="right"/>
        <w:rPr>
          <w:rFonts w:cs="Arial"/>
          <w:lang w:val="sr-Latn-BA"/>
        </w:rPr>
      </w:pPr>
    </w:p>
    <w:p w14:paraId="19C24DD7" w14:textId="77777777" w:rsidR="00F43170" w:rsidRPr="001819F0" w:rsidRDefault="001A4C99">
      <w:pPr>
        <w:pStyle w:val="Titel"/>
        <w:jc w:val="right"/>
        <w:rPr>
          <w:rFonts w:cs="Arial"/>
          <w:sz w:val="28"/>
          <w:lang w:val="sr-Latn-BA"/>
        </w:rPr>
      </w:pPr>
      <w:r w:rsidRPr="001819F0">
        <w:rPr>
          <w:rFonts w:cs="Arial"/>
          <w:sz w:val="28"/>
          <w:lang w:val="sr-Latn-BA"/>
        </w:rPr>
        <w:t>Verzija 1.0</w:t>
      </w:r>
    </w:p>
    <w:p w14:paraId="4E30E94D" w14:textId="77777777" w:rsidR="00F43170" w:rsidRPr="001819F0" w:rsidRDefault="00F43170">
      <w:pPr>
        <w:pStyle w:val="Titel"/>
        <w:rPr>
          <w:rFonts w:cs="Arial"/>
          <w:sz w:val="28"/>
          <w:lang w:val="sr-Latn-BA"/>
        </w:rPr>
      </w:pPr>
    </w:p>
    <w:p w14:paraId="457311A7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6A7915F9" w14:textId="77777777" w:rsidR="00F43170" w:rsidRPr="001819F0" w:rsidRDefault="003E0AB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 </w:t>
      </w:r>
    </w:p>
    <w:p w14:paraId="424CD749" w14:textId="77777777" w:rsidR="00F43170" w:rsidRPr="001819F0" w:rsidRDefault="00F43170">
      <w:pPr>
        <w:rPr>
          <w:rFonts w:ascii="Arial" w:hAnsi="Arial" w:cs="Arial"/>
          <w:lang w:val="sr-Latn-BA"/>
        </w:rPr>
        <w:sectPr w:rsidR="00F43170" w:rsidRPr="001819F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EBDF97" w14:textId="77777777" w:rsidR="00F43170" w:rsidRPr="001819F0" w:rsidRDefault="001A4C99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1819F0" w14:paraId="25F4BB88" w14:textId="77777777">
        <w:tc>
          <w:tcPr>
            <w:tcW w:w="2304" w:type="dxa"/>
          </w:tcPr>
          <w:p w14:paraId="2BED760E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FD6B487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7AD876C8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5D51CB65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1819F0" w14:paraId="391571E9" w14:textId="77777777">
        <w:tc>
          <w:tcPr>
            <w:tcW w:w="2304" w:type="dxa"/>
          </w:tcPr>
          <w:p w14:paraId="38CB2214" w14:textId="2C5B2EC9" w:rsidR="00F43170" w:rsidRPr="001819F0" w:rsidRDefault="009B72CF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</w:t>
            </w:r>
            <w:r w:rsidR="00777D20">
              <w:rPr>
                <w:rFonts w:ascii="Arial" w:hAnsi="Arial" w:cs="Arial"/>
                <w:lang w:val="sr-Latn-BA"/>
              </w:rPr>
              <w:t>3</w:t>
            </w:r>
            <w:r>
              <w:rPr>
                <w:rFonts w:ascii="Arial" w:hAnsi="Arial" w:cs="Arial"/>
                <w:lang w:val="sr-Latn-BA"/>
              </w:rPr>
              <w:t>.</w:t>
            </w:r>
            <w:r w:rsidR="00777D20">
              <w:rPr>
                <w:rFonts w:ascii="Arial" w:hAnsi="Arial" w:cs="Arial"/>
                <w:lang w:val="sr-Latn-BA"/>
              </w:rPr>
              <w:t>01</w:t>
            </w:r>
            <w:r>
              <w:rPr>
                <w:rFonts w:ascii="Arial" w:hAnsi="Arial" w:cs="Arial"/>
                <w:lang w:val="sr-Latn-BA"/>
              </w:rPr>
              <w:t>.2024</w:t>
            </w:r>
          </w:p>
        </w:tc>
        <w:tc>
          <w:tcPr>
            <w:tcW w:w="1152" w:type="dxa"/>
          </w:tcPr>
          <w:p w14:paraId="63E732A7" w14:textId="77777777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14:paraId="378F2542" w14:textId="44F8C8B1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 xml:space="preserve">Procjena </w:t>
            </w:r>
            <w:r w:rsidR="00777D20">
              <w:rPr>
                <w:rFonts w:ascii="Arial" w:hAnsi="Arial" w:cs="Arial"/>
                <w:lang w:val="sr-Latn-BA"/>
              </w:rPr>
              <w:t>tre</w:t>
            </w:r>
            <w:r w:rsidR="00777D20">
              <w:rPr>
                <w:rFonts w:ascii="Arial" w:hAnsi="Arial" w:cs="Arial"/>
                <w:lang w:val="sr-Latn-RS"/>
              </w:rPr>
              <w:t>će</w:t>
            </w:r>
            <w:r w:rsidR="007335AE">
              <w:rPr>
                <w:rFonts w:ascii="Arial" w:hAnsi="Arial" w:cs="Arial"/>
                <w:lang w:val="sr-Latn-BA"/>
              </w:rPr>
              <w:t xml:space="preserve"> iteracije</w:t>
            </w:r>
          </w:p>
        </w:tc>
        <w:tc>
          <w:tcPr>
            <w:tcW w:w="2304" w:type="dxa"/>
          </w:tcPr>
          <w:p w14:paraId="099520BC" w14:textId="7A841C8C" w:rsidR="00F43170" w:rsidRPr="007335AE" w:rsidRDefault="007335AE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06BFD888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08E28791" w14:textId="77777777" w:rsidR="00F43170" w:rsidRPr="001819F0" w:rsidRDefault="003E0ABF" w:rsidP="007335AE">
      <w:pPr>
        <w:pStyle w:val="Titel"/>
        <w:ind w:firstLine="720"/>
        <w:rPr>
          <w:rFonts w:cs="Arial"/>
          <w:lang w:val="sr-Latn-BA"/>
        </w:rPr>
      </w:pPr>
      <w:r w:rsidRPr="001819F0">
        <w:rPr>
          <w:rFonts w:cs="Arial"/>
          <w:lang w:val="sr-Latn-BA"/>
        </w:rPr>
        <w:br w:type="page"/>
      </w:r>
      <w:r w:rsidR="009F2ECB" w:rsidRPr="001819F0">
        <w:rPr>
          <w:rFonts w:cs="Arial"/>
          <w:lang w:val="sr-Latn-BA"/>
        </w:rPr>
        <w:lastRenderedPageBreak/>
        <w:t>Sadržaj</w:t>
      </w:r>
    </w:p>
    <w:p w14:paraId="757774F4" w14:textId="77777777" w:rsidR="001819F0" w:rsidRPr="00783AB7" w:rsidRDefault="003E0ABF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lang w:val="sr-Latn-BA"/>
        </w:rPr>
        <w:fldChar w:fldCharType="begin"/>
      </w:r>
      <w:r w:rsidRPr="001819F0">
        <w:rPr>
          <w:rFonts w:ascii="Arial" w:hAnsi="Arial" w:cs="Arial"/>
          <w:lang w:val="sr-Latn-BA"/>
        </w:rPr>
        <w:instrText xml:space="preserve"> TOC \o "1-3" </w:instrText>
      </w:r>
      <w:r w:rsidRPr="001819F0">
        <w:rPr>
          <w:rFonts w:ascii="Arial" w:hAnsi="Arial" w:cs="Arial"/>
          <w:lang w:val="sr-Latn-BA"/>
        </w:rPr>
        <w:fldChar w:fldCharType="separate"/>
      </w:r>
      <w:r w:rsidR="001819F0" w:rsidRPr="001819F0">
        <w:rPr>
          <w:rFonts w:ascii="Arial" w:hAnsi="Arial" w:cs="Arial"/>
          <w:noProof/>
          <w:lang w:val="sr-Latn-BA"/>
        </w:rPr>
        <w:t>1.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Uvod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_Toc89420706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02CEA616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1.1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Svrha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_Toc89420707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CC64DC4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1.2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Namjena dokumenta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_Toc89420708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EA245C0" w14:textId="14086349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1.3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Pojmovi, skraćenice i akronimi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_Toc89420709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25AB6A8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1.4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Pregled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_Toc89420710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D1E380D" w14:textId="77777777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2.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Ostvareni ciljevi iteracije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_Toc89420711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78306F9" w14:textId="5532AC4A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3.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Poštovanje plana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_Toc89420712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08AF5FDE" w14:textId="57C046D2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4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Držanje pravila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_Toc89420714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4AFD8038" w14:textId="055F21A8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5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Potrebna prerada</w:t>
      </w:r>
      <w:r w:rsidR="001819F0" w:rsidRPr="001819F0">
        <w:rPr>
          <w:rFonts w:ascii="Arial" w:hAnsi="Arial" w:cs="Arial"/>
          <w:noProof/>
        </w:rPr>
        <w:tab/>
      </w:r>
      <w:r w:rsidR="001C0492">
        <w:rPr>
          <w:rFonts w:ascii="Arial" w:hAnsi="Arial" w:cs="Arial"/>
          <w:noProof/>
        </w:rPr>
        <w:t>4</w:t>
      </w:r>
    </w:p>
    <w:p w14:paraId="7A2CC380" w14:textId="77777777" w:rsidR="00F43170" w:rsidRPr="001819F0" w:rsidRDefault="003E0ABF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fldChar w:fldCharType="end"/>
      </w:r>
      <w:r w:rsidRPr="001819F0">
        <w:rPr>
          <w:rFonts w:cs="Arial"/>
          <w:lang w:val="sr-Latn-BA"/>
        </w:rPr>
        <w:br w:type="page"/>
      </w:r>
      <w:r w:rsidR="001A4C99" w:rsidRPr="001819F0">
        <w:rPr>
          <w:rFonts w:cs="Arial"/>
          <w:lang w:val="sr-Latn-BA"/>
        </w:rPr>
        <w:lastRenderedPageBreak/>
        <w:t>Procjena iteracije</w:t>
      </w:r>
    </w:p>
    <w:p w14:paraId="2254F991" w14:textId="77777777" w:rsidR="00F43170" w:rsidRPr="001819F0" w:rsidRDefault="001A4C99">
      <w:pPr>
        <w:pStyle w:val="berschrift1"/>
        <w:rPr>
          <w:rFonts w:cs="Arial"/>
          <w:lang w:val="sr-Latn-BA"/>
        </w:rPr>
      </w:pPr>
      <w:bookmarkStart w:id="0" w:name="_Toc89420706"/>
      <w:r w:rsidRPr="001819F0">
        <w:rPr>
          <w:rFonts w:cs="Arial"/>
          <w:lang w:val="sr-Latn-BA"/>
        </w:rPr>
        <w:t>Uvod</w:t>
      </w:r>
      <w:bookmarkEnd w:id="0"/>
    </w:p>
    <w:p w14:paraId="30F6F117" w14:textId="15EE4392" w:rsidR="00F43170" w:rsidRPr="001819F0" w:rsidRDefault="001A4C99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Procjena iteracije ima za cilj ocjenu rezultata iteracije. Prikazuje se posao koji se uradio u </w:t>
      </w:r>
      <w:r w:rsidR="009B72CF">
        <w:rPr>
          <w:rFonts w:ascii="Arial" w:hAnsi="Arial" w:cs="Arial"/>
          <w:lang w:val="sr-Latn-BA"/>
        </w:rPr>
        <w:t>drugoj</w:t>
      </w:r>
      <w:r w:rsidRPr="001819F0">
        <w:rPr>
          <w:rFonts w:ascii="Arial" w:hAnsi="Arial" w:cs="Arial"/>
          <w:lang w:val="sr-Latn-BA"/>
        </w:rPr>
        <w:t xml:space="preserve"> iteraciji i planirani posao za iduću iteraciju.</w:t>
      </w:r>
    </w:p>
    <w:p w14:paraId="0C8BC8CA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1" w:name="_Toc89420707"/>
      <w:r w:rsidRPr="001819F0">
        <w:rPr>
          <w:rFonts w:cs="Arial"/>
          <w:lang w:val="sr-Latn-BA"/>
        </w:rPr>
        <w:t>Svrha</w:t>
      </w:r>
      <w:bookmarkEnd w:id="1"/>
    </w:p>
    <w:p w14:paraId="69A2A128" w14:textId="677A2256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Svrha dokumenta je da pruži uvid u posao koji je odra</w:t>
      </w:r>
      <w:r w:rsidR="007335AE">
        <w:rPr>
          <w:rFonts w:ascii="Arial" w:hAnsi="Arial" w:cs="Arial"/>
          <w:lang w:val="sr-Latn-BA"/>
        </w:rPr>
        <w:t>dj</w:t>
      </w:r>
      <w:r w:rsidRPr="001819F0">
        <w:rPr>
          <w:rFonts w:ascii="Arial" w:hAnsi="Arial" w:cs="Arial"/>
          <w:lang w:val="sr-Latn-BA"/>
        </w:rPr>
        <w:t>en u trenutnoj iteraciji.</w:t>
      </w:r>
    </w:p>
    <w:p w14:paraId="1F0D6914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2" w:name="_Toc89420708"/>
      <w:r w:rsidRPr="001819F0">
        <w:rPr>
          <w:rFonts w:cs="Arial"/>
          <w:lang w:val="sr-Latn-BA"/>
        </w:rPr>
        <w:t>Namjena dokumenta</w:t>
      </w:r>
      <w:bookmarkEnd w:id="2"/>
    </w:p>
    <w:p w14:paraId="6084ED2B" w14:textId="0D73B527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Dokument Procjena iteracije odnosi se na procjenu prve iteracije razvoja</w:t>
      </w:r>
      <w:r w:rsidR="007335AE">
        <w:rPr>
          <w:rFonts w:ascii="Arial" w:hAnsi="Arial" w:cs="Arial"/>
          <w:lang w:val="sr-Latn-BA"/>
        </w:rPr>
        <w:t xml:space="preserve"> </w:t>
      </w:r>
      <w:r w:rsidR="007335AE">
        <w:rPr>
          <w:rFonts w:ascii="Arial" w:hAnsi="Arial" w:cs="Arial"/>
          <w:i/>
          <w:iCs/>
          <w:lang w:val="sr-Latn-BA"/>
        </w:rPr>
        <w:t xml:space="preserve">LightsOn </w:t>
      </w:r>
      <w:r w:rsidR="007335AE">
        <w:rPr>
          <w:rFonts w:ascii="Arial" w:hAnsi="Arial" w:cs="Arial"/>
          <w:lang w:val="sr-Latn-BA"/>
        </w:rPr>
        <w:t>softvera</w:t>
      </w:r>
      <w:r w:rsidRPr="001819F0">
        <w:rPr>
          <w:rFonts w:ascii="Arial" w:hAnsi="Arial" w:cs="Arial"/>
          <w:lang w:val="sr-Latn-BA"/>
        </w:rPr>
        <w:t>.</w:t>
      </w:r>
    </w:p>
    <w:p w14:paraId="668B80B5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3" w:name="_Toc89420709"/>
      <w:r w:rsidRPr="001819F0">
        <w:rPr>
          <w:rFonts w:cs="Arial"/>
          <w:lang w:val="sr-Latn-BA"/>
        </w:rPr>
        <w:t>Pojmovi, skraćenice i akronimi</w:t>
      </w:r>
      <w:bookmarkEnd w:id="3"/>
    </w:p>
    <w:p w14:paraId="10D583C9" w14:textId="77777777" w:rsidR="00F43170" w:rsidRPr="001819F0" w:rsidRDefault="001A4C99" w:rsidP="00456F7F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14:paraId="6A2D7C4D" w14:textId="77777777" w:rsidR="00F43170" w:rsidRPr="001819F0" w:rsidRDefault="00F13BF1">
      <w:pPr>
        <w:pStyle w:val="berschrift2"/>
        <w:rPr>
          <w:rFonts w:cs="Arial"/>
          <w:lang w:val="sr-Latn-BA"/>
        </w:rPr>
      </w:pPr>
      <w:bookmarkStart w:id="4" w:name="_Toc89420710"/>
      <w:r w:rsidRPr="001819F0">
        <w:rPr>
          <w:rFonts w:cs="Arial"/>
          <w:lang w:val="sr-Latn-BA"/>
        </w:rPr>
        <w:t>Pregled</w:t>
      </w:r>
      <w:bookmarkEnd w:id="4"/>
    </w:p>
    <w:p w14:paraId="6E067E58" w14:textId="77777777" w:rsidR="00F43170" w:rsidRPr="001819F0" w:rsidRDefault="00F13BF1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14:paraId="0A29F726" w14:textId="77777777" w:rsidR="00F43170" w:rsidRPr="001819F0" w:rsidRDefault="00D9782E">
      <w:pPr>
        <w:pStyle w:val="berschrift1"/>
        <w:rPr>
          <w:rFonts w:cs="Arial"/>
          <w:b w:val="0"/>
          <w:lang w:val="sr-Latn-BA"/>
        </w:rPr>
      </w:pPr>
      <w:bookmarkStart w:id="5" w:name="_Toc89420711"/>
      <w:r w:rsidRPr="001819F0">
        <w:rPr>
          <w:rFonts w:cs="Arial"/>
          <w:lang w:val="sr-Latn-BA"/>
        </w:rPr>
        <w:t>Ostvareni ciljevi iteracije</w:t>
      </w:r>
      <w:bookmarkEnd w:id="5"/>
    </w:p>
    <w:p w14:paraId="58AE8C6C" w14:textId="77777777" w:rsidR="00777D20" w:rsidRPr="008735FE" w:rsidRDefault="00777D20" w:rsidP="00777D20">
      <w:pPr>
        <w:pStyle w:val="InfoBlue"/>
        <w:rPr>
          <w:rFonts w:ascii="Arial" w:hAnsi="Arial" w:cs="Arial"/>
          <w:lang w:val="sr-Latn-BA"/>
        </w:rPr>
      </w:pPr>
      <w:bookmarkStart w:id="6" w:name="_Toc89420712"/>
      <w:r w:rsidRPr="008735FE">
        <w:rPr>
          <w:rFonts w:ascii="Arial" w:hAnsi="Arial" w:cs="Arial"/>
          <w:lang w:val="sr-Latn-BA"/>
        </w:rPr>
        <w:t xml:space="preserve">U ovoj iteraciji </w:t>
      </w:r>
      <w:r>
        <w:rPr>
          <w:rFonts w:ascii="Arial" w:hAnsi="Arial" w:cs="Arial"/>
          <w:lang w:val="sr-Latn-BA"/>
        </w:rPr>
        <w:t>nisu ostvareni ciljevi iteracije.</w:t>
      </w:r>
    </w:p>
    <w:p w14:paraId="5764DEBA" w14:textId="77777777" w:rsidR="00F43170" w:rsidRPr="001819F0" w:rsidRDefault="00D9782E" w:rsidP="009B72CF">
      <w:pPr>
        <w:pStyle w:val="berschrift1"/>
        <w:numPr>
          <w:ilvl w:val="0"/>
          <w:numId w:val="0"/>
        </w:numPr>
        <w:ind w:left="720"/>
        <w:rPr>
          <w:rFonts w:cs="Arial"/>
          <w:b w:val="0"/>
          <w:lang w:val="sr-Latn-BA"/>
        </w:rPr>
      </w:pPr>
      <w:r w:rsidRPr="001819F0">
        <w:rPr>
          <w:rFonts w:cs="Arial"/>
          <w:lang w:val="sr-Latn-BA"/>
        </w:rPr>
        <w:t>Poštovanje plana</w:t>
      </w:r>
      <w:bookmarkEnd w:id="6"/>
    </w:p>
    <w:p w14:paraId="0C63AB26" w14:textId="77777777" w:rsidR="00777D20" w:rsidRPr="008735FE" w:rsidRDefault="00777D20" w:rsidP="00777D20">
      <w:pPr>
        <w:pStyle w:val="InfoBlue"/>
        <w:rPr>
          <w:rFonts w:ascii="Arial" w:hAnsi="Arial" w:cs="Arial"/>
          <w:lang w:val="sr-Latn-BA"/>
        </w:rPr>
      </w:pPr>
      <w:bookmarkStart w:id="7" w:name="_Toc89420714"/>
      <w:r w:rsidRPr="008735FE">
        <w:rPr>
          <w:rFonts w:ascii="Arial" w:hAnsi="Arial" w:cs="Arial"/>
          <w:lang w:val="sr-Latn-BA"/>
        </w:rPr>
        <w:t xml:space="preserve">U ovoj iteraciji </w:t>
      </w:r>
      <w:r>
        <w:rPr>
          <w:rFonts w:ascii="Arial" w:hAnsi="Arial" w:cs="Arial"/>
          <w:lang w:val="sr-Latn-BA"/>
        </w:rPr>
        <w:t>nisu ostvareni ciljevi iteracije.</w:t>
      </w:r>
    </w:p>
    <w:p w14:paraId="71C07373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r w:rsidRPr="001819F0">
        <w:rPr>
          <w:rFonts w:cs="Arial"/>
          <w:lang w:val="sr-Latn-BA"/>
        </w:rPr>
        <w:t>Držanje pravila</w:t>
      </w:r>
      <w:bookmarkEnd w:id="7"/>
    </w:p>
    <w:p w14:paraId="7F19FB42" w14:textId="77777777"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Izrada dokumenta vršena je pomoću RUP šablona kao što je planirano.</w:t>
      </w:r>
    </w:p>
    <w:p w14:paraId="22C9162E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bookmarkStart w:id="8" w:name="_Toc89420715"/>
      <w:r w:rsidRPr="001819F0">
        <w:rPr>
          <w:rFonts w:cs="Arial"/>
          <w:lang w:val="sr-Latn-BA"/>
        </w:rPr>
        <w:t>Potrebna prerada</w:t>
      </w:r>
      <w:bookmarkEnd w:id="8"/>
    </w:p>
    <w:p w14:paraId="0932FD7E" w14:textId="3BD2FE6E" w:rsidR="001A4C99" w:rsidRPr="001819F0" w:rsidRDefault="00777D20" w:rsidP="001A4C99">
      <w:pPr>
        <w:pStyle w:val="InfoBlue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Prilikom izrade ove iteracije došlo je do odredjenih poteškoća pri izradi klasnog dijagrama kao i sekvencijalnih dijagrama. </w:t>
      </w:r>
      <w:r w:rsidRPr="008735FE">
        <w:rPr>
          <w:rFonts w:ascii="Arial" w:hAnsi="Arial" w:cs="Arial"/>
          <w:lang w:val="sr-Latn-BA"/>
        </w:rPr>
        <w:t xml:space="preserve">Spomenuti problemi su uticali na prolongiranje roka za rješavanje </w:t>
      </w:r>
      <w:r>
        <w:rPr>
          <w:rFonts w:ascii="Arial" w:hAnsi="Arial" w:cs="Arial"/>
          <w:lang w:val="sr-Latn-BA"/>
        </w:rPr>
        <w:t>problema treće iteracije</w:t>
      </w:r>
      <w:r w:rsidRPr="008735FE">
        <w:rPr>
          <w:rFonts w:ascii="Arial" w:hAnsi="Arial" w:cs="Arial"/>
          <w:lang w:val="sr-Latn-BA"/>
        </w:rPr>
        <w:t>. Izostavljeni problemi će biti ura</w:t>
      </w:r>
      <w:r>
        <w:rPr>
          <w:rFonts w:ascii="Arial" w:hAnsi="Arial" w:cs="Arial"/>
          <w:lang w:val="sr-Latn-BA"/>
        </w:rPr>
        <w:t>dj</w:t>
      </w:r>
      <w:r w:rsidRPr="008735FE">
        <w:rPr>
          <w:rFonts w:ascii="Arial" w:hAnsi="Arial" w:cs="Arial"/>
          <w:lang w:val="sr-Latn-BA"/>
        </w:rPr>
        <w:t>eni na prelazu izme</w:t>
      </w:r>
      <w:r>
        <w:rPr>
          <w:rFonts w:ascii="Arial" w:hAnsi="Arial" w:cs="Arial"/>
          <w:lang w:val="sr-Latn-BA"/>
        </w:rPr>
        <w:t>dj</w:t>
      </w:r>
      <w:r w:rsidRPr="008735FE">
        <w:rPr>
          <w:rFonts w:ascii="Arial" w:hAnsi="Arial" w:cs="Arial"/>
          <w:lang w:val="sr-Latn-BA"/>
        </w:rPr>
        <w:t>u dvije iteracije.</w:t>
      </w:r>
    </w:p>
    <w:sectPr w:rsidR="001A4C99" w:rsidRPr="001819F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CC486" w14:textId="77777777" w:rsidR="00B61A6B" w:rsidRDefault="00B61A6B">
      <w:pPr>
        <w:spacing w:line="240" w:lineRule="auto"/>
      </w:pPr>
      <w:r>
        <w:separator/>
      </w:r>
    </w:p>
  </w:endnote>
  <w:endnote w:type="continuationSeparator" w:id="0">
    <w:p w14:paraId="3942C2CD" w14:textId="77777777" w:rsidR="00B61A6B" w:rsidRDefault="00B61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35326" w14:textId="77777777" w:rsidR="00F43170" w:rsidRDefault="003E0AB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698790" w14:textId="77777777" w:rsidR="00F43170" w:rsidRDefault="00F4317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1819F0" w14:paraId="21970E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A85D7" w14:textId="77777777" w:rsidR="00F43170" w:rsidRPr="001819F0" w:rsidRDefault="008663EF">
          <w:pPr>
            <w:ind w:right="360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D4A85" w14:textId="0071AF46" w:rsidR="00F43170" w:rsidRPr="001819F0" w:rsidRDefault="003E0ABF" w:rsidP="008663EF">
          <w:pPr>
            <w:jc w:val="center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sym w:font="Symbol" w:char="F0D3"/>
          </w:r>
          <w:r w:rsidR="008663EF" w:rsidRPr="001819F0">
            <w:rPr>
              <w:rFonts w:ascii="Arial" w:hAnsi="Arial" w:cs="Arial"/>
            </w:rPr>
            <w:t>Grupa1</w:t>
          </w:r>
          <w:r w:rsidRPr="001819F0">
            <w:rPr>
              <w:rFonts w:ascii="Arial" w:hAnsi="Arial" w:cs="Arial"/>
            </w:rPr>
            <w:t xml:space="preserve">, </w:t>
          </w:r>
          <w:r w:rsidRPr="001819F0">
            <w:rPr>
              <w:rFonts w:ascii="Arial" w:hAnsi="Arial" w:cs="Arial"/>
            </w:rPr>
            <w:fldChar w:fldCharType="begin"/>
          </w:r>
          <w:r w:rsidRPr="001819F0">
            <w:rPr>
              <w:rFonts w:ascii="Arial" w:hAnsi="Arial" w:cs="Arial"/>
            </w:rPr>
            <w:instrText xml:space="preserve"> DATE \@ "yyyy" </w:instrText>
          </w:r>
          <w:r w:rsidRPr="001819F0">
            <w:rPr>
              <w:rFonts w:ascii="Arial" w:hAnsi="Arial" w:cs="Arial"/>
            </w:rPr>
            <w:fldChar w:fldCharType="separate"/>
          </w:r>
          <w:r w:rsidR="00777D20">
            <w:rPr>
              <w:rFonts w:ascii="Arial" w:hAnsi="Arial" w:cs="Arial"/>
              <w:noProof/>
            </w:rPr>
            <w:t>2025</w:t>
          </w:r>
          <w:r w:rsidRPr="001819F0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8099BF" w14:textId="77777777" w:rsidR="00F43170" w:rsidRPr="001819F0" w:rsidRDefault="003E0ABF" w:rsidP="008663EF">
          <w:pPr>
            <w:jc w:val="right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t xml:space="preserve"> </w:t>
          </w:r>
          <w:r w:rsidRPr="001819F0">
            <w:rPr>
              <w:rStyle w:val="Seitenzahl"/>
              <w:rFonts w:ascii="Arial" w:hAnsi="Arial" w:cs="Arial"/>
            </w:rPr>
            <w:fldChar w:fldCharType="begin"/>
          </w:r>
          <w:r w:rsidRPr="001819F0">
            <w:rPr>
              <w:rStyle w:val="Seitenzahl"/>
              <w:rFonts w:ascii="Arial" w:hAnsi="Arial" w:cs="Arial"/>
            </w:rPr>
            <w:instrText xml:space="preserve"> PAGE </w:instrText>
          </w:r>
          <w:r w:rsidRPr="001819F0">
            <w:rPr>
              <w:rStyle w:val="Seitenzahl"/>
              <w:rFonts w:ascii="Arial" w:hAnsi="Arial" w:cs="Arial"/>
            </w:rPr>
            <w:fldChar w:fldCharType="separate"/>
          </w:r>
          <w:r w:rsidR="00E2200E">
            <w:rPr>
              <w:rStyle w:val="Seitenzahl"/>
              <w:rFonts w:ascii="Arial" w:hAnsi="Arial" w:cs="Arial"/>
              <w:noProof/>
            </w:rPr>
            <w:t>5</w:t>
          </w:r>
          <w:r w:rsidRPr="001819F0">
            <w:rPr>
              <w:rStyle w:val="Seitenzahl"/>
              <w:rFonts w:ascii="Arial" w:hAnsi="Arial" w:cs="Arial"/>
            </w:rPr>
            <w:fldChar w:fldCharType="end"/>
          </w:r>
          <w:r w:rsidRPr="001819F0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3B15183A" w14:textId="77777777" w:rsidR="00F43170" w:rsidRPr="001819F0" w:rsidRDefault="001819F0" w:rsidP="001819F0">
    <w:pPr>
      <w:pStyle w:val="Fuzeile"/>
      <w:tabs>
        <w:tab w:val="clear" w:pos="4320"/>
        <w:tab w:val="clear" w:pos="8640"/>
        <w:tab w:val="left" w:pos="6420"/>
      </w:tabs>
      <w:rPr>
        <w:rFonts w:ascii="Arial" w:hAnsi="Arial" w:cs="Arial"/>
      </w:rPr>
    </w:pPr>
    <w:r w:rsidRPr="001819F0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C453" w14:textId="77777777" w:rsidR="00F43170" w:rsidRDefault="00F431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DD72" w14:textId="77777777" w:rsidR="00B61A6B" w:rsidRDefault="00B61A6B">
      <w:pPr>
        <w:spacing w:line="240" w:lineRule="auto"/>
      </w:pPr>
      <w:r>
        <w:separator/>
      </w:r>
    </w:p>
  </w:footnote>
  <w:footnote w:type="continuationSeparator" w:id="0">
    <w:p w14:paraId="6281E105" w14:textId="77777777" w:rsidR="00B61A6B" w:rsidRDefault="00B61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5907" w14:textId="77777777" w:rsidR="00F43170" w:rsidRDefault="00F43170">
    <w:pPr>
      <w:rPr>
        <w:sz w:val="24"/>
      </w:rPr>
    </w:pPr>
  </w:p>
  <w:p w14:paraId="5D3F256D" w14:textId="77777777" w:rsidR="00F43170" w:rsidRDefault="00F43170">
    <w:pPr>
      <w:pBdr>
        <w:top w:val="single" w:sz="6" w:space="1" w:color="auto"/>
      </w:pBdr>
      <w:rPr>
        <w:sz w:val="24"/>
      </w:rPr>
    </w:pPr>
  </w:p>
  <w:p w14:paraId="5A8BB62A" w14:textId="77777777"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3CD854DB" w14:textId="77777777" w:rsidR="00F43170" w:rsidRDefault="00F43170">
    <w:pPr>
      <w:pBdr>
        <w:bottom w:val="single" w:sz="6" w:space="1" w:color="auto"/>
      </w:pBdr>
      <w:jc w:val="right"/>
      <w:rPr>
        <w:sz w:val="24"/>
      </w:rPr>
    </w:pPr>
  </w:p>
  <w:p w14:paraId="523C291A" w14:textId="77777777" w:rsidR="00F43170" w:rsidRDefault="00F431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1819F0" w14:paraId="51CFA989" w14:textId="77777777">
      <w:tc>
        <w:tcPr>
          <w:tcW w:w="6379" w:type="dxa"/>
        </w:tcPr>
        <w:p w14:paraId="0DA8E14D" w14:textId="204045BB" w:rsidR="00F43170" w:rsidRPr="001819F0" w:rsidRDefault="007335AE" w:rsidP="008663EF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22D7F49B" w14:textId="77777777" w:rsidR="00F43170" w:rsidRPr="001819F0" w:rsidRDefault="003E0ABF" w:rsidP="008663E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Version:           </w:t>
          </w:r>
          <w:r w:rsidR="008663EF" w:rsidRPr="001819F0">
            <w:rPr>
              <w:rFonts w:ascii="Arial" w:hAnsi="Arial" w:cs="Arial"/>
              <w:lang w:val="sr-Latn-BA"/>
            </w:rPr>
            <w:t xml:space="preserve">  1.0</w:t>
          </w:r>
        </w:p>
      </w:tc>
    </w:tr>
    <w:tr w:rsidR="00F43170" w:rsidRPr="001819F0" w14:paraId="434A6CCE" w14:textId="77777777">
      <w:tc>
        <w:tcPr>
          <w:tcW w:w="6379" w:type="dxa"/>
        </w:tcPr>
        <w:p w14:paraId="26A7D4B2" w14:textId="77777777" w:rsidR="00F43170" w:rsidRPr="001819F0" w:rsidRDefault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14:paraId="0F978809" w14:textId="26AD9F08" w:rsidR="00F43170" w:rsidRPr="001819F0" w:rsidRDefault="003E0ABF" w:rsidP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</w:t>
          </w:r>
          <w:r w:rsidR="008663EF" w:rsidRPr="001819F0">
            <w:rPr>
              <w:rFonts w:ascii="Arial" w:hAnsi="Arial" w:cs="Arial"/>
              <w:lang w:val="sr-Latn-BA"/>
            </w:rPr>
            <w:t>Datum</w:t>
          </w:r>
          <w:r w:rsidRPr="001819F0">
            <w:rPr>
              <w:rFonts w:ascii="Arial" w:hAnsi="Arial" w:cs="Arial"/>
              <w:lang w:val="sr-Latn-BA"/>
            </w:rPr>
            <w:t xml:space="preserve">:  </w:t>
          </w:r>
          <w:r w:rsidR="00777D20">
            <w:rPr>
              <w:rFonts w:ascii="Arial" w:hAnsi="Arial" w:cs="Arial"/>
              <w:lang w:val="sr-Latn-BA"/>
            </w:rPr>
            <w:t>23.01.2024</w:t>
          </w:r>
        </w:p>
      </w:tc>
    </w:tr>
  </w:tbl>
  <w:p w14:paraId="193CE2C5" w14:textId="77777777" w:rsidR="00F43170" w:rsidRPr="001819F0" w:rsidRDefault="00F43170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138C" w14:textId="77777777" w:rsidR="00F43170" w:rsidRDefault="00F431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B7CBF"/>
    <w:multiLevelType w:val="hybridMultilevel"/>
    <w:tmpl w:val="F3C20C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E6728E"/>
    <w:multiLevelType w:val="hybridMultilevel"/>
    <w:tmpl w:val="B93253C2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46A1A"/>
    <w:multiLevelType w:val="hybridMultilevel"/>
    <w:tmpl w:val="AFDE7B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E976EB"/>
    <w:multiLevelType w:val="hybridMultilevel"/>
    <w:tmpl w:val="D7789D6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878488">
    <w:abstractNumId w:val="0"/>
  </w:num>
  <w:num w:numId="2" w16cid:durableId="1342948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5988072">
    <w:abstractNumId w:val="14"/>
  </w:num>
  <w:num w:numId="4" w16cid:durableId="1677806315">
    <w:abstractNumId w:val="28"/>
  </w:num>
  <w:num w:numId="5" w16cid:durableId="342099217">
    <w:abstractNumId w:val="23"/>
  </w:num>
  <w:num w:numId="6" w16cid:durableId="78143847">
    <w:abstractNumId w:val="22"/>
  </w:num>
  <w:num w:numId="7" w16cid:durableId="60904813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43415709">
    <w:abstractNumId w:val="2"/>
  </w:num>
  <w:num w:numId="9" w16cid:durableId="780418109">
    <w:abstractNumId w:val="27"/>
  </w:num>
  <w:num w:numId="10" w16cid:durableId="831605056">
    <w:abstractNumId w:val="4"/>
  </w:num>
  <w:num w:numId="11" w16cid:durableId="1491604953">
    <w:abstractNumId w:val="15"/>
  </w:num>
  <w:num w:numId="12" w16cid:durableId="1088695106">
    <w:abstractNumId w:val="13"/>
  </w:num>
  <w:num w:numId="13" w16cid:durableId="639113896">
    <w:abstractNumId w:val="26"/>
  </w:num>
  <w:num w:numId="14" w16cid:durableId="1391225560">
    <w:abstractNumId w:val="12"/>
  </w:num>
  <w:num w:numId="15" w16cid:durableId="624429746">
    <w:abstractNumId w:val="8"/>
  </w:num>
  <w:num w:numId="16" w16cid:durableId="948975083">
    <w:abstractNumId w:val="25"/>
  </w:num>
  <w:num w:numId="17" w16cid:durableId="1286080593">
    <w:abstractNumId w:val="21"/>
  </w:num>
  <w:num w:numId="18" w16cid:durableId="141124694">
    <w:abstractNumId w:val="9"/>
  </w:num>
  <w:num w:numId="19" w16cid:durableId="402529853">
    <w:abstractNumId w:val="19"/>
  </w:num>
  <w:num w:numId="20" w16cid:durableId="756367973">
    <w:abstractNumId w:val="10"/>
  </w:num>
  <w:num w:numId="21" w16cid:durableId="30809697">
    <w:abstractNumId w:val="24"/>
  </w:num>
  <w:num w:numId="22" w16cid:durableId="1425568470">
    <w:abstractNumId w:val="11"/>
  </w:num>
  <w:num w:numId="23" w16cid:durableId="1846364795">
    <w:abstractNumId w:val="20"/>
  </w:num>
  <w:num w:numId="24" w16cid:durableId="1098018121">
    <w:abstractNumId w:val="16"/>
  </w:num>
  <w:num w:numId="25" w16cid:durableId="1695501288">
    <w:abstractNumId w:val="6"/>
  </w:num>
  <w:num w:numId="26" w16cid:durableId="38021808">
    <w:abstractNumId w:val="5"/>
  </w:num>
  <w:num w:numId="27" w16cid:durableId="1529564819">
    <w:abstractNumId w:val="18"/>
  </w:num>
  <w:num w:numId="28" w16cid:durableId="1356271172">
    <w:abstractNumId w:val="3"/>
  </w:num>
  <w:num w:numId="29" w16cid:durableId="731194081">
    <w:abstractNumId w:val="17"/>
  </w:num>
  <w:num w:numId="30" w16cid:durableId="1093893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9"/>
    <w:rsid w:val="00000354"/>
    <w:rsid w:val="00030915"/>
    <w:rsid w:val="000C1799"/>
    <w:rsid w:val="001147DB"/>
    <w:rsid w:val="001819F0"/>
    <w:rsid w:val="001A4C99"/>
    <w:rsid w:val="001C0492"/>
    <w:rsid w:val="001D6D3A"/>
    <w:rsid w:val="001F6D7E"/>
    <w:rsid w:val="00271DD2"/>
    <w:rsid w:val="003632BD"/>
    <w:rsid w:val="003E0ABF"/>
    <w:rsid w:val="00456F7F"/>
    <w:rsid w:val="004E527C"/>
    <w:rsid w:val="00533F9B"/>
    <w:rsid w:val="005E1757"/>
    <w:rsid w:val="00705C48"/>
    <w:rsid w:val="007335AE"/>
    <w:rsid w:val="00741C44"/>
    <w:rsid w:val="00777D20"/>
    <w:rsid w:val="00783AB7"/>
    <w:rsid w:val="007A5E87"/>
    <w:rsid w:val="007A72A2"/>
    <w:rsid w:val="007E05AD"/>
    <w:rsid w:val="008618D5"/>
    <w:rsid w:val="008663EF"/>
    <w:rsid w:val="009A392B"/>
    <w:rsid w:val="009B72CF"/>
    <w:rsid w:val="009F2ECB"/>
    <w:rsid w:val="00AA794B"/>
    <w:rsid w:val="00AE5D5F"/>
    <w:rsid w:val="00B61A6B"/>
    <w:rsid w:val="00BD3B28"/>
    <w:rsid w:val="00D9782E"/>
    <w:rsid w:val="00DB5F5F"/>
    <w:rsid w:val="00E2200E"/>
    <w:rsid w:val="00E45573"/>
    <w:rsid w:val="00E5223D"/>
    <w:rsid w:val="00F13BF1"/>
    <w:rsid w:val="00F43170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279B8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4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432A-FB1C-425C-9190-F2138F67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0</TotalTime>
  <Pages>4</Pages>
  <Words>250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Assessment</vt:lpstr>
      <vt:lpstr>Iteration Assessment</vt:lpstr>
    </vt:vector>
  </TitlesOfParts>
  <Company>&lt;Company Name&gt;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Dušan Marilović</cp:lastModifiedBy>
  <cp:revision>3</cp:revision>
  <cp:lastPrinted>1899-12-31T23:00:00Z</cp:lastPrinted>
  <dcterms:created xsi:type="dcterms:W3CDTF">2024-12-23T10:37:00Z</dcterms:created>
  <dcterms:modified xsi:type="dcterms:W3CDTF">2025-01-23T22:39:00Z</dcterms:modified>
</cp:coreProperties>
</file>